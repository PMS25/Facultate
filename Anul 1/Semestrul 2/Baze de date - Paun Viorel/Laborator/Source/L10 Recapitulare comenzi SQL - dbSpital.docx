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87992" w14:textId="77777777" w:rsidR="00725516" w:rsidRDefault="003B6D5C">
      <w:r>
        <w:t xml:space="preserve">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un </w:t>
      </w:r>
      <w:proofErr w:type="spellStart"/>
      <w:r>
        <w:t>spital</w:t>
      </w:r>
      <w:proofErr w:type="spell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entita</w:t>
      </w:r>
      <w:proofErr w:type="spellEnd"/>
      <w:r>
        <w:rPr>
          <w:lang w:val="ro-RO"/>
        </w:rPr>
        <w:t>ț</w:t>
      </w:r>
      <w:proofErr w:type="spellStart"/>
      <w:r>
        <w:t>i</w:t>
      </w:r>
      <w:proofErr w:type="spellEnd"/>
      <w:r>
        <w:t xml:space="preserve"> </w:t>
      </w:r>
    </w:p>
    <w:p w14:paraId="034CB640" w14:textId="77777777" w:rsidR="00725516" w:rsidRDefault="003B6D5C">
      <w:r>
        <w:t xml:space="preserve"> </w:t>
      </w:r>
      <w:proofErr w:type="spellStart"/>
      <w:proofErr w:type="gramStart"/>
      <w:r>
        <w:t>sectie</w:t>
      </w:r>
      <w:proofErr w:type="spellEnd"/>
      <w:r>
        <w:t>(</w:t>
      </w:r>
      <w:proofErr w:type="spellStart"/>
      <w:proofErr w:type="gramEnd"/>
      <w:r>
        <w:rPr>
          <w:b/>
          <w:bCs/>
          <w:u w:val="single"/>
        </w:rPr>
        <w:t>codSectie</w:t>
      </w:r>
      <w:proofErr w:type="spellEnd"/>
      <w:r>
        <w:t xml:space="preserve">, </w:t>
      </w:r>
      <w:proofErr w:type="spellStart"/>
      <w:r>
        <w:t>Denumire</w:t>
      </w:r>
      <w:proofErr w:type="spellEnd"/>
      <w:r>
        <w:t>)</w:t>
      </w:r>
    </w:p>
    <w:p w14:paraId="30F8716B" w14:textId="77777777" w:rsidR="00725516" w:rsidRDefault="003B6D5C">
      <w:proofErr w:type="gramStart"/>
      <w:r>
        <w:t>Doctor(</w:t>
      </w:r>
      <w:proofErr w:type="spellStart"/>
      <w:proofErr w:type="gramEnd"/>
      <w:r>
        <w:rPr>
          <w:b/>
          <w:bCs/>
          <w:u w:val="single"/>
        </w:rPr>
        <w:t>codDoctor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Grad, </w:t>
      </w:r>
      <w:proofErr w:type="spellStart"/>
      <w:r>
        <w:t>Salariu</w:t>
      </w:r>
      <w:proofErr w:type="spellEnd"/>
      <w:r>
        <w:t xml:space="preserve">, Prima, </w:t>
      </w:r>
      <w:proofErr w:type="spellStart"/>
      <w:r>
        <w:t>CodSef</w:t>
      </w:r>
      <w:proofErr w:type="spellEnd"/>
      <w:r>
        <w:t xml:space="preserve">). </w:t>
      </w:r>
    </w:p>
    <w:p w14:paraId="4623EA3E" w14:textId="77777777" w:rsidR="00725516" w:rsidRDefault="003B6D5C">
      <w:pPr>
        <w:pStyle w:val="ListParagraph"/>
        <w:numPr>
          <w:ilvl w:val="0"/>
          <w:numId w:val="1"/>
        </w:numPr>
      </w:pPr>
      <w:proofErr w:type="spellStart"/>
      <w:r>
        <w:t>Ș</w:t>
      </w:r>
      <w:r>
        <w:t>tiind</w:t>
      </w:r>
      <w:proofErr w:type="spellEnd"/>
      <w:r>
        <w:t xml:space="preserve"> ca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sectie</w:t>
      </w:r>
      <w:proofErr w:type="spellEnd"/>
      <w:r>
        <w:t xml:space="preserve"> </w:t>
      </w:r>
      <w:proofErr w:type="spellStart"/>
      <w:r>
        <w:t>lucreasa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doctori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un doctor </w:t>
      </w:r>
      <w:proofErr w:type="spellStart"/>
      <w:r>
        <w:t>lucrează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secție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stabilească</w:t>
      </w:r>
      <w:proofErr w:type="spellEnd"/>
      <w:r>
        <w:t xml:space="preserve"> </w:t>
      </w:r>
      <w:proofErr w:type="spellStart"/>
      <w:r>
        <w:t>cardinalitatea</w:t>
      </w:r>
      <w:proofErr w:type="spellEnd"/>
      <w:r>
        <w:t xml:space="preserve"> </w:t>
      </w:r>
      <w:proofErr w:type="spellStart"/>
      <w:r>
        <w:t>asocierii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>.</w:t>
      </w:r>
    </w:p>
    <w:p w14:paraId="6ADE2B3B" w14:textId="77777777" w:rsidR="00725516" w:rsidRDefault="003B6D5C">
      <w:proofErr w:type="spellStart"/>
      <w:r>
        <w:t>Rezolvare</w:t>
      </w:r>
      <w:proofErr w:type="spellEnd"/>
    </w:p>
    <w:p w14:paraId="682D670C" w14:textId="77777777" w:rsidR="00725516" w:rsidRDefault="003B6D5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7DFEB7" wp14:editId="4AA18B7F">
                <wp:simplePos x="0" y="0"/>
                <wp:positionH relativeFrom="column">
                  <wp:posOffset>228600</wp:posOffset>
                </wp:positionH>
                <wp:positionV relativeFrom="paragraph">
                  <wp:posOffset>6986</wp:posOffset>
                </wp:positionV>
                <wp:extent cx="4591056" cy="469900"/>
                <wp:effectExtent l="0" t="0" r="19044" b="2540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6" cy="469900"/>
                          <a:chOff x="0" y="0"/>
                          <a:chExt cx="4591056" cy="469900"/>
                        </a:xfrm>
                      </wpg:grpSpPr>
                      <wps:wsp>
                        <wps:cNvPr id="2" name="Flowchart: Process 1"/>
                        <wps:cNvSpPr/>
                        <wps:spPr>
                          <a:xfrm>
                            <a:off x="0" y="82552"/>
                            <a:ext cx="1035045" cy="3873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"/>
                              <a:gd name="f4" fmla="*/ f0 1 1"/>
                              <a:gd name="f5" fmla="*/ f1 1 1"/>
                              <a:gd name="f6" fmla="+- f3 0 f2"/>
                              <a:gd name="f7" fmla="*/ f2 1 f6"/>
                              <a:gd name="f8" fmla="*/ f3 1 f6"/>
                              <a:gd name="f9" fmla="*/ f7 f4 1"/>
                              <a:gd name="f10" fmla="*/ f8 f4 1"/>
                              <a:gd name="f11" fmla="*/ f8 f5 1"/>
                              <a:gd name="f12" fmla="*/ f7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" t="f12" r="f10" b="f11"/>
                            <a:pathLst>
                              <a:path w="1" h="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3"/>
                                </a:lnTo>
                                <a:lnTo>
                                  <a:pt x="f2" y="f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A5B7737" w14:textId="77777777" w:rsidR="00725516" w:rsidRDefault="003B6D5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" name="Straight Connector 2"/>
                        <wps:cNvCnPr/>
                        <wps:spPr>
                          <a:xfrm flipV="1">
                            <a:off x="1047746" y="273049"/>
                            <a:ext cx="2463806" cy="634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4" name="Rectangle 3"/>
                        <wps:cNvSpPr/>
                        <wps:spPr>
                          <a:xfrm>
                            <a:off x="3524253" y="63495"/>
                            <a:ext cx="1066803" cy="368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A4ED5F5" w14:textId="77777777" w:rsidR="00725516" w:rsidRDefault="003B6D5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lang w:val="ro-RO"/>
                                </w:rPr>
                                <w:t>Sectie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5" name="Oval 4"/>
                        <wps:cNvSpPr/>
                        <wps:spPr>
                          <a:xfrm>
                            <a:off x="1581153" y="82552"/>
                            <a:ext cx="1028700" cy="336554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132B513" w14:textId="77777777" w:rsidR="00725516" w:rsidRDefault="003B6D5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lang w:val="ro-RO"/>
                                </w:rPr>
                                <w:t>lucreaza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" name="Flowchart: Process 5"/>
                        <wps:cNvSpPr/>
                        <wps:spPr>
                          <a:xfrm>
                            <a:off x="1098551" y="0"/>
                            <a:ext cx="374647" cy="27940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"/>
                              <a:gd name="f4" fmla="*/ f0 1 1"/>
                              <a:gd name="f5" fmla="*/ f1 1 1"/>
                              <a:gd name="f6" fmla="+- f3 0 f2"/>
                              <a:gd name="f7" fmla="*/ f2 1 f6"/>
                              <a:gd name="f8" fmla="*/ f3 1 f6"/>
                              <a:gd name="f9" fmla="*/ f7 f4 1"/>
                              <a:gd name="f10" fmla="*/ f8 f4 1"/>
                              <a:gd name="f11" fmla="*/ f8 f5 1"/>
                              <a:gd name="f12" fmla="*/ f7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" t="f12" r="f10" b="f11"/>
                            <a:pathLst>
                              <a:path w="1" h="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3"/>
                                </a:lnTo>
                                <a:lnTo>
                                  <a:pt x="f2" y="f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9A6F7AA" w14:textId="77777777" w:rsidR="00725516" w:rsidRDefault="003B6D5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1,1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3092445" y="50794"/>
                            <a:ext cx="387348" cy="26670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66ACC3" w14:textId="77777777" w:rsidR="00725516" w:rsidRDefault="003B6D5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0,n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DFEB7" id="Group 7" o:spid="_x0000_s1026" style="position:absolute;margin-left:18pt;margin-top:.55pt;width:361.5pt;height:37pt;z-index:251662336" coordsize="45910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">
                <v:shape id="Flowchart: Process 1" o:spid="_x0000_s1027" style="position:absolute;top:825;width:10350;height:3874;visibility:visible;mso-wrap-style:square;v-text-anchor:middle" coordsize="1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" adj="-11796480,,5400" path="m,l1,r,1l,1,,xe" strokecolor="#70ad47" strokeweight=".35281mm">
                  <v:stroke joinstyle="miter"/>
                  <v:formulas/>
                  <v:path arrowok="t" o:connecttype="custom" o:connectlocs="517523,0;1035045,193674;517523,387348;0,193674" o:connectangles="270,0,90,180" textboxrect="0,0,1,1"/>
                  <v:textbox>
                    <w:txbxContent>
                      <w:p w14:paraId="7A5B7737" w14:textId="77777777" w:rsidR="00725516" w:rsidRDefault="003B6D5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Doctor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2" o:spid="_x0000_s1028" type="#_x0000_t32" style="position:absolute;left:10477;top:2730;width:24638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" strokecolor="#4472c4" strokeweight=".17625mm">
                  <v:stroke joinstyle="miter"/>
                </v:shape>
                <v:rect id="Rectangle 3" o:spid="_x0000_s1029" style="position:absolute;left:35242;top:634;width:1066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" strokecolor="#70ad47" strokeweight=".35281mm">
                  <v:textbox>
                    <w:txbxContent>
                      <w:p w14:paraId="7A4ED5F5" w14:textId="77777777" w:rsidR="00725516" w:rsidRDefault="003B6D5C">
                        <w:pPr>
                          <w:jc w:val="center"/>
                          <w:rPr>
                            <w:lang w:val="ro-RO"/>
                          </w:rPr>
                        </w:pPr>
                        <w:proofErr w:type="spellStart"/>
                        <w:r>
                          <w:rPr>
                            <w:lang w:val="ro-RO"/>
                          </w:rPr>
                          <w:t>Sectie</w:t>
                        </w:r>
                        <w:proofErr w:type="spellEnd"/>
                      </w:p>
                    </w:txbxContent>
                  </v:textbox>
                </v:rect>
                <v:shape id="Oval 4" o:spid="_x0000_s1030" style="position:absolute;left:15811;top:825;width:10287;height:3366;visibility:visible;mso-wrap-style:square;v-text-anchor:middle" coordsize="1028700,3365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" adj="-11796480,,5400" path="m,168277at,,1028700,336554,,168277,,168277xe" strokecolor="#70ad47" strokeweight=".35281mm">
                  <v:stroke joinstyle="miter"/>
                  <v:formulas/>
                  <v:path arrowok="t" o:connecttype="custom" o:connectlocs="514350,0;1028700,168277;514350,336554;0,168277;150650,49287;150650,287267;878050,287267;878050,49287" o:connectangles="270,0,90,180,270,90,90,270" textboxrect="150650,49287,878050,287267"/>
                  <v:textbox>
                    <w:txbxContent>
                      <w:p w14:paraId="0132B513" w14:textId="77777777" w:rsidR="00725516" w:rsidRDefault="003B6D5C">
                        <w:pPr>
                          <w:jc w:val="center"/>
                          <w:rPr>
                            <w:lang w:val="ro-RO"/>
                          </w:rPr>
                        </w:pPr>
                        <w:proofErr w:type="spellStart"/>
                        <w:r>
                          <w:rPr>
                            <w:lang w:val="ro-RO"/>
                          </w:rPr>
                          <w:t>lucreaza</w:t>
                        </w:r>
                        <w:proofErr w:type="spellEnd"/>
                      </w:p>
                    </w:txbxContent>
                  </v:textbox>
                </v:shape>
                <v:shape id="Flowchart: Process 5" o:spid="_x0000_s1031" style="position:absolute;left:10985;width:3746;height:2794;visibility:visible;mso-wrap-style:square;v-text-anchor:middle" coordsize="1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" adj="-11796480,,5400" path="m,l1,r,1l,1,,xe" stroked="f">
                  <v:stroke joinstyle="miter"/>
                  <v:formulas/>
                  <v:path arrowok="t" o:connecttype="custom" o:connectlocs="187324,0;374647,139702;187324,279404;0,139702" o:connectangles="270,0,90,180" textboxrect="0,0,1,1"/>
                  <v:textbox>
                    <w:txbxContent>
                      <w:p w14:paraId="29A6F7AA" w14:textId="77777777" w:rsidR="00725516" w:rsidRDefault="003B6D5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1,1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30924;top:507;width:38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666ACC3" w14:textId="77777777" w:rsidR="00725516" w:rsidRDefault="003B6D5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0,n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D737DD" w14:textId="77777777" w:rsidR="00725516" w:rsidRDefault="00725516"/>
    <w:p w14:paraId="4B86E077" w14:textId="77777777" w:rsidR="00725516" w:rsidRDefault="00725516"/>
    <w:p w14:paraId="105E2481" w14:textId="77777777" w:rsidR="00725516" w:rsidRDefault="003B6D5C">
      <w:pPr>
        <w:pStyle w:val="ListParagraph"/>
        <w:numPr>
          <w:ilvl w:val="0"/>
          <w:numId w:val="1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realizeze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relational al </w:t>
      </w:r>
      <w:proofErr w:type="spellStart"/>
      <w:r>
        <w:t>datelor</w:t>
      </w:r>
      <w:proofErr w:type="spellEnd"/>
      <w:r>
        <w:t>.</w:t>
      </w:r>
    </w:p>
    <w:p w14:paraId="06AB123A" w14:textId="77777777" w:rsidR="00725516" w:rsidRDefault="003B6D5C">
      <w:proofErr w:type="spellStart"/>
      <w:r>
        <w:t>Rezolvare</w:t>
      </w:r>
      <w:proofErr w:type="spellEnd"/>
    </w:p>
    <w:p w14:paraId="6BE6F8BC" w14:textId="77777777" w:rsidR="00725516" w:rsidRDefault="003B6D5C">
      <w:pPr>
        <w:keepNext/>
        <w:keepLines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7158E2" wp14:editId="416BB676">
                <wp:simplePos x="0" y="0"/>
                <wp:positionH relativeFrom="column">
                  <wp:posOffset>69851</wp:posOffset>
                </wp:positionH>
                <wp:positionV relativeFrom="paragraph">
                  <wp:posOffset>8257</wp:posOffset>
                </wp:positionV>
                <wp:extent cx="5016498" cy="806455"/>
                <wp:effectExtent l="0" t="0" r="0" b="0"/>
                <wp:wrapNone/>
                <wp:docPr id="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498" cy="806455"/>
                          <a:chOff x="0" y="0"/>
                          <a:chExt cx="5016498" cy="806455"/>
                        </a:xfrm>
                      </wpg:grpSpPr>
                      <wpg:grpSp>
                        <wpg:cNvPr id="9" name="Group 13"/>
                        <wpg:cNvGrpSpPr/>
                        <wpg:grpSpPr>
                          <a:xfrm>
                            <a:off x="800100" y="190496"/>
                            <a:ext cx="3435345" cy="397508"/>
                            <a:chOff x="0" y="0"/>
                            <a:chExt cx="3435345" cy="397508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 flipH="1">
                              <a:off x="3429000" y="0"/>
                              <a:ext cx="6345" cy="1714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50794" y="158749"/>
                              <a:ext cx="3378206" cy="12701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0" y="165105"/>
                              <a:ext cx="63495" cy="232403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tailEnd type="arrow"/>
                            </a:ln>
                          </wps:spPr>
                          <wps:bodyPr/>
                        </wps:wsp>
                      </wpg:grpSp>
                      <wps:wsp>
                        <wps:cNvPr id="13" name="Text Box 17"/>
                        <wps:cNvSpPr txBox="1"/>
                        <wps:spPr>
                          <a:xfrm>
                            <a:off x="0" y="482602"/>
                            <a:ext cx="4317997" cy="3238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76569B" w14:textId="77777777" w:rsidR="00725516" w:rsidRDefault="003B6D5C">
                              <w:pPr>
                                <w:keepLines/>
                              </w:pPr>
                              <w: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t>tSectii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codSectie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Denumire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73E55571" w14:textId="77777777" w:rsidR="00725516" w:rsidRDefault="00725516"/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14" name="Text Box 18"/>
                        <wps:cNvSpPr txBox="1"/>
                        <wps:spPr>
                          <a:xfrm>
                            <a:off x="57150" y="0"/>
                            <a:ext cx="4959348" cy="3238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C4E0D" w14:textId="77777777" w:rsidR="00725516" w:rsidRDefault="003B6D5C">
                              <w:pPr>
                                <w:keepNext/>
                                <w:keepLines/>
                              </w:pPr>
                              <w:proofErr w:type="spellStart"/>
                              <w:proofErr w:type="gramStart"/>
                              <w:r>
                                <w:t>tDoctori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codDoctor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Nume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Prenume</w:t>
                              </w:r>
                              <w:proofErr w:type="spellEnd"/>
                              <w:r>
                                <w:t xml:space="preserve">, Grad, </w:t>
                              </w:r>
                              <w:proofErr w:type="spellStart"/>
                              <w:r>
                                <w:t>Salariu</w:t>
                              </w:r>
                              <w:proofErr w:type="spellEnd"/>
                              <w:r>
                                <w:t xml:space="preserve">, Prima, </w:t>
                              </w:r>
                              <w:proofErr w:type="spellStart"/>
                              <w:r>
                                <w:t>CodSef</w:t>
                              </w:r>
                              <w:proofErr w:type="spellEnd"/>
                              <w:r>
                                <w:t>, #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CodSectie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504B0F01" w14:textId="77777777" w:rsidR="00725516" w:rsidRDefault="00725516"/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158E2" id="Group 19" o:spid="_x0000_s1033" style="position:absolute;margin-left:5.5pt;margin-top:.65pt;width:395pt;height:63.5pt;z-index:251669504" coordsize="50164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">
                <v:group id="Group 13" o:spid="_x0000_s1034" style="position:absolute;left:8001;top:1904;width:34353;height:3976" coordsize="34353,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Straight Connector 10" o:spid="_x0000_s1035" type="#_x0000_t32" style="position:absolute;left:34290;width:63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" strokeweight=".17625mm">
                    <v:stroke joinstyle="miter"/>
                  </v:shape>
                  <v:shape id="Straight Connector 11" o:spid="_x0000_s1036" type="#_x0000_t32" style="position:absolute;left:507;top:1587;width:3378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" strokeweight=".17625mm">
                    <v:stroke joinstyle="miter"/>
                  </v:shape>
                  <v:shape id="Straight Arrow Connector 12" o:spid="_x0000_s1037" type="#_x0000_t32" style="position:absolute;top:1651;width:634;height:2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" strokeweight=".17625mm">
                    <v:stroke endarrow="open" joinstyle="miter"/>
                  </v:shape>
                </v:group>
                <v:shape id="Text Box 17" o:spid="_x0000_s1038" type="#_x0000_t202" style="position:absolute;top:4826;width:4317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176569B" w14:textId="77777777" w:rsidR="00725516" w:rsidRDefault="003B6D5C">
                        <w:pPr>
                          <w:keepLines/>
                        </w:pPr>
                        <w:r>
                          <w:t xml:space="preserve">  </w:t>
                        </w:r>
                        <w:proofErr w:type="spellStart"/>
                        <w:proofErr w:type="gramStart"/>
                        <w:r>
                          <w:t>tSectii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b/>
                            <w:bCs/>
                            <w:u w:val="single"/>
                          </w:rPr>
                          <w:t>codSectie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Denumire</w:t>
                        </w:r>
                        <w:proofErr w:type="spellEnd"/>
                        <w:r>
                          <w:t>)</w:t>
                        </w:r>
                      </w:p>
                      <w:p w14:paraId="73E55571" w14:textId="77777777" w:rsidR="00725516" w:rsidRDefault="00725516"/>
                    </w:txbxContent>
                  </v:textbox>
                </v:shape>
                <v:shape id="Text Box 18" o:spid="_x0000_s1039" type="#_x0000_t202" style="position:absolute;left:571;width:4959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EFC4E0D" w14:textId="77777777" w:rsidR="00725516" w:rsidRDefault="003B6D5C">
                        <w:pPr>
                          <w:keepNext/>
                          <w:keepLines/>
                        </w:pPr>
                        <w:proofErr w:type="spellStart"/>
                        <w:proofErr w:type="gramStart"/>
                        <w:r>
                          <w:t>tDoctori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b/>
                            <w:bCs/>
                            <w:u w:val="single"/>
                          </w:rPr>
                          <w:t>codDoctor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Nume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Prenume</w:t>
                        </w:r>
                        <w:proofErr w:type="spellEnd"/>
                        <w:r>
                          <w:t xml:space="preserve">, Grad, </w:t>
                        </w:r>
                        <w:proofErr w:type="spellStart"/>
                        <w:r>
                          <w:t>Salariu</w:t>
                        </w:r>
                        <w:proofErr w:type="spellEnd"/>
                        <w:r>
                          <w:t xml:space="preserve">, Prima, </w:t>
                        </w:r>
                        <w:proofErr w:type="spellStart"/>
                        <w:r>
                          <w:t>CodSef</w:t>
                        </w:r>
                        <w:proofErr w:type="spellEnd"/>
                        <w:r>
                          <w:t>, #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</w:rPr>
                          <w:t>CodSectie</w:t>
                        </w:r>
                        <w:proofErr w:type="spellEnd"/>
                        <w:r>
                          <w:t>)</w:t>
                        </w:r>
                      </w:p>
                      <w:p w14:paraId="504B0F01" w14:textId="77777777" w:rsidR="00725516" w:rsidRDefault="00725516"/>
                    </w:txbxContent>
                  </v:textbox>
                </v:shape>
              </v:group>
            </w:pict>
          </mc:Fallback>
        </mc:AlternateContent>
      </w:r>
    </w:p>
    <w:p w14:paraId="16E130F2" w14:textId="77777777" w:rsidR="00725516" w:rsidRDefault="00725516">
      <w:pPr>
        <w:keepNext/>
        <w:keepLines/>
      </w:pPr>
    </w:p>
    <w:p w14:paraId="581F7613" w14:textId="77777777" w:rsidR="00725516" w:rsidRDefault="00725516">
      <w:pPr>
        <w:keepNext/>
        <w:keepLines/>
      </w:pPr>
    </w:p>
    <w:p w14:paraId="4A019FA7" w14:textId="77777777" w:rsidR="00725516" w:rsidRDefault="00725516">
      <w:pPr>
        <w:pStyle w:val="ListParagraph"/>
        <w:keepNext/>
        <w:keepLines/>
      </w:pPr>
    </w:p>
    <w:p w14:paraId="3B56A0F6" w14:textId="77777777" w:rsidR="00725516" w:rsidRDefault="003B6D5C">
      <w:pPr>
        <w:pStyle w:val="ListParagraph"/>
        <w:numPr>
          <w:ilvl w:val="0"/>
          <w:numId w:val="1"/>
        </w:numPr>
        <w:ind w:left="714" w:hanging="357"/>
      </w:pPr>
      <w:r>
        <w:t xml:space="preserve">Sa se </w:t>
      </w:r>
      <w:proofErr w:type="spellStart"/>
      <w:r>
        <w:t>creeze</w:t>
      </w:r>
      <w:proofErr w:type="spellEnd"/>
      <w:r>
        <w:t xml:space="preserve"> sis a se </w:t>
      </w:r>
      <w:proofErr w:type="spellStart"/>
      <w:r>
        <w:t>activeze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 xml:space="preserve">date  </w:t>
      </w:r>
      <w:proofErr w:type="spellStart"/>
      <w:r>
        <w:rPr>
          <w:b/>
          <w:bCs/>
          <w:i/>
          <w:iCs/>
        </w:rPr>
        <w:t>dbSpital</w:t>
      </w:r>
      <w:proofErr w:type="spellEnd"/>
      <w:proofErr w:type="gramEnd"/>
    </w:p>
    <w:p w14:paraId="0569C84D" w14:textId="77777777" w:rsidR="00725516" w:rsidRDefault="00725516">
      <w:pPr>
        <w:pStyle w:val="ListParagraph"/>
        <w:keepNext/>
        <w:keepLines/>
        <w:rPr>
          <w:b/>
          <w:bCs/>
          <w:i/>
          <w:iCs/>
        </w:rPr>
      </w:pPr>
    </w:p>
    <w:p w14:paraId="4635D7A9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create database </w:t>
      </w:r>
      <w:proofErr w:type="spellStart"/>
      <w:r>
        <w:t>dbSpital</w:t>
      </w:r>
      <w:proofErr w:type="spellEnd"/>
    </w:p>
    <w:p w14:paraId="1A9F563F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>go</w:t>
      </w:r>
    </w:p>
    <w:p w14:paraId="6DBC7F48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use </w:t>
      </w:r>
      <w:proofErr w:type="spellStart"/>
      <w:r>
        <w:t>dbSpital</w:t>
      </w:r>
      <w:proofErr w:type="spellEnd"/>
    </w:p>
    <w:p w14:paraId="736BE989" w14:textId="77777777" w:rsidR="00725516" w:rsidRDefault="00725516">
      <w:pPr>
        <w:pStyle w:val="ListParagraph"/>
      </w:pPr>
    </w:p>
    <w:p w14:paraId="0DEB1AB1" w14:textId="77777777" w:rsidR="00725516" w:rsidRDefault="003B6D5C">
      <w:pPr>
        <w:pStyle w:val="ListParagraph"/>
        <w:numPr>
          <w:ilvl w:val="0"/>
          <w:numId w:val="1"/>
        </w:numPr>
      </w:pPr>
      <w:r>
        <w:t xml:space="preserve">Sa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14:paraId="335BA3ED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create table </w:t>
      </w:r>
      <w:proofErr w:type="spellStart"/>
      <w:r>
        <w:t>tSectii</w:t>
      </w:r>
      <w:proofErr w:type="spellEnd"/>
    </w:p>
    <w:p w14:paraId="5DAC9CE1" w14:textId="77777777" w:rsidR="00725516" w:rsidRDefault="003B6D5C">
      <w:pPr>
        <w:pStyle w:val="ListParagraph"/>
        <w:shd w:val="clear" w:color="auto" w:fill="DEEAF6"/>
        <w:spacing w:after="0" w:line="256" w:lineRule="auto"/>
      </w:pPr>
      <w:proofErr w:type="gramStart"/>
      <w:r>
        <w:t xml:space="preserve">( </w:t>
      </w:r>
      <w:proofErr w:type="spellStart"/>
      <w:r>
        <w:t>codSectie</w:t>
      </w:r>
      <w:proofErr w:type="spellEnd"/>
      <w:proofErr w:type="gramEnd"/>
      <w:r>
        <w:t xml:space="preserve"> char(10) constraint </w:t>
      </w:r>
      <w:proofErr w:type="spellStart"/>
      <w:r>
        <w:t>pk_sectie</w:t>
      </w:r>
      <w:proofErr w:type="spellEnd"/>
      <w:r>
        <w:t xml:space="preserve"> primary key,</w:t>
      </w:r>
    </w:p>
    <w:p w14:paraId="420B3F27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</w:t>
      </w:r>
      <w:proofErr w:type="spellStart"/>
      <w:r>
        <w:t>denumire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448285B9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>)</w:t>
      </w:r>
    </w:p>
    <w:p w14:paraId="5E50D9C8" w14:textId="77777777" w:rsidR="00725516" w:rsidRDefault="00725516">
      <w:pPr>
        <w:pStyle w:val="ListParagraph"/>
      </w:pPr>
    </w:p>
    <w:p w14:paraId="5EBFA3BF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create table </w:t>
      </w:r>
      <w:proofErr w:type="spellStart"/>
      <w:r>
        <w:t>tDoctori</w:t>
      </w:r>
      <w:proofErr w:type="spellEnd"/>
    </w:p>
    <w:p w14:paraId="78F9CB46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>(</w:t>
      </w:r>
    </w:p>
    <w:p w14:paraId="21F8240F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</w:t>
      </w:r>
      <w:proofErr w:type="spellStart"/>
      <w:r>
        <w:t>codDoctor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10) constraint </w:t>
      </w:r>
      <w:proofErr w:type="spellStart"/>
      <w:r>
        <w:t>pk_doctori</w:t>
      </w:r>
      <w:proofErr w:type="spellEnd"/>
      <w:r>
        <w:t xml:space="preserve"> primary key,</w:t>
      </w:r>
    </w:p>
    <w:p w14:paraId="478C0F04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</w:t>
      </w:r>
      <w:proofErr w:type="spellStart"/>
      <w:r>
        <w:t>nume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6328F5CD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</w:t>
      </w:r>
      <w:proofErr w:type="spellStart"/>
      <w:r>
        <w:t>prenume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56AA226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grad int constraint </w:t>
      </w:r>
      <w:proofErr w:type="spellStart"/>
      <w:r>
        <w:t>ck_gr</w:t>
      </w:r>
      <w:r>
        <w:t>ad</w:t>
      </w:r>
      <w:proofErr w:type="spellEnd"/>
      <w:r>
        <w:t xml:space="preserve"> check (grad between 1 and 3),</w:t>
      </w:r>
    </w:p>
    <w:p w14:paraId="56DB5C20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</w:t>
      </w:r>
      <w:proofErr w:type="spellStart"/>
      <w:r>
        <w:t>salariu</w:t>
      </w:r>
      <w:proofErr w:type="spellEnd"/>
      <w:r>
        <w:t xml:space="preserve"> int,</w:t>
      </w:r>
    </w:p>
    <w:p w14:paraId="386A2D0A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prima int,</w:t>
      </w:r>
    </w:p>
    <w:p w14:paraId="5C4EA44F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</w:t>
      </w:r>
      <w:proofErr w:type="spellStart"/>
      <w:r>
        <w:t>codSef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10)  constraint </w:t>
      </w:r>
      <w:proofErr w:type="spellStart"/>
      <w:r>
        <w:t>fk_sef</w:t>
      </w:r>
      <w:proofErr w:type="spellEnd"/>
      <w:r>
        <w:t xml:space="preserve"> foreign key references </w:t>
      </w:r>
      <w:proofErr w:type="spellStart"/>
      <w:r>
        <w:t>tDoctori</w:t>
      </w:r>
      <w:proofErr w:type="spellEnd"/>
      <w:r>
        <w:t>(</w:t>
      </w:r>
      <w:proofErr w:type="spellStart"/>
      <w:r>
        <w:t>codDoctor</w:t>
      </w:r>
      <w:proofErr w:type="spellEnd"/>
      <w:r>
        <w:t>),</w:t>
      </w:r>
    </w:p>
    <w:p w14:paraId="50025612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</w:t>
      </w:r>
      <w:proofErr w:type="spellStart"/>
      <w:r>
        <w:t>codSectie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10) not null constraint </w:t>
      </w:r>
      <w:proofErr w:type="spellStart"/>
      <w:r>
        <w:t>fk_sectie</w:t>
      </w:r>
      <w:proofErr w:type="spellEnd"/>
      <w:r>
        <w:t xml:space="preserve">  foreign key references </w:t>
      </w:r>
      <w:proofErr w:type="spellStart"/>
      <w:r>
        <w:t>tSectii</w:t>
      </w:r>
      <w:proofErr w:type="spellEnd"/>
      <w:r>
        <w:t>(</w:t>
      </w:r>
      <w:proofErr w:type="spellStart"/>
      <w:r>
        <w:t>codSectie</w:t>
      </w:r>
      <w:proofErr w:type="spellEnd"/>
      <w:r>
        <w:t>)</w:t>
      </w:r>
    </w:p>
    <w:p w14:paraId="04ACD58C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>)</w:t>
      </w:r>
    </w:p>
    <w:p w14:paraId="758909A3" w14:textId="77777777" w:rsidR="00725516" w:rsidRDefault="00725516">
      <w:pPr>
        <w:pStyle w:val="ListParagraph"/>
        <w:keepNext/>
        <w:keepLines/>
      </w:pPr>
    </w:p>
    <w:p w14:paraId="2543B1BF" w14:textId="77777777" w:rsidR="00725516" w:rsidRDefault="003B6D5C">
      <w:pPr>
        <w:pStyle w:val="ListParagraph"/>
        <w:keepNext/>
        <w:keepLines/>
        <w:numPr>
          <w:ilvl w:val="0"/>
          <w:numId w:val="1"/>
        </w:numPr>
      </w:pPr>
      <w:r>
        <w:t xml:space="preserve">Sa se </w:t>
      </w:r>
      <w:proofErr w:type="spellStart"/>
      <w:r>
        <w:t>creeze</w:t>
      </w:r>
      <w:proofErr w:type="spellEnd"/>
      <w:r>
        <w:t xml:space="preserve"> schem</w:t>
      </w:r>
      <w:r>
        <w:t xml:space="preserve">a </w:t>
      </w:r>
      <w:proofErr w:type="spellStart"/>
      <w:r>
        <w:rPr>
          <w:i/>
          <w:iCs/>
        </w:rPr>
        <w:t>spital</w:t>
      </w:r>
      <w:proofErr w:type="spellEnd"/>
    </w:p>
    <w:p w14:paraId="3106A5DC" w14:textId="77777777" w:rsidR="00725516" w:rsidRDefault="00725516">
      <w:pPr>
        <w:pStyle w:val="ListParagraph"/>
        <w:keepNext/>
        <w:keepLines/>
      </w:pPr>
    </w:p>
    <w:p w14:paraId="6715A89C" w14:textId="77777777" w:rsidR="00725516" w:rsidRDefault="003B6D5C">
      <w:pPr>
        <w:pStyle w:val="ListParagraph"/>
        <w:shd w:val="clear" w:color="auto" w:fill="DEEAF6"/>
      </w:pPr>
      <w:r>
        <w:t xml:space="preserve">create schema </w:t>
      </w:r>
      <w:proofErr w:type="spellStart"/>
      <w:r>
        <w:t>spital</w:t>
      </w:r>
      <w:proofErr w:type="spellEnd"/>
    </w:p>
    <w:p w14:paraId="44F251A5" w14:textId="77777777" w:rsidR="00725516" w:rsidRDefault="00725516">
      <w:pPr>
        <w:pStyle w:val="ListParagraph"/>
        <w:keepNext/>
        <w:keepLines/>
      </w:pPr>
    </w:p>
    <w:p w14:paraId="1F331324" w14:textId="77777777" w:rsidR="00725516" w:rsidRDefault="003B6D5C">
      <w:pPr>
        <w:pStyle w:val="ListParagraph"/>
        <w:keepNext/>
        <w:keepLines/>
        <w:numPr>
          <w:ilvl w:val="0"/>
          <w:numId w:val="1"/>
        </w:numPr>
      </w:pPr>
      <w:r>
        <w:t xml:space="preserve">Sa se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schemei</w:t>
      </w:r>
      <w:proofErr w:type="spellEnd"/>
      <w:r>
        <w:t xml:space="preserve"> </w:t>
      </w:r>
      <w:proofErr w:type="spellStart"/>
      <w:r>
        <w:t>spital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doctor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sectii</w:t>
      </w:r>
      <w:proofErr w:type="spellEnd"/>
    </w:p>
    <w:p w14:paraId="05720AA6" w14:textId="77777777" w:rsidR="00725516" w:rsidRDefault="00725516">
      <w:pPr>
        <w:pStyle w:val="ListParagraph"/>
        <w:keepNext/>
        <w:keepLines/>
      </w:pPr>
    </w:p>
    <w:p w14:paraId="030F291F" w14:textId="77777777" w:rsidR="00725516" w:rsidRDefault="003B6D5C">
      <w:pPr>
        <w:pStyle w:val="ListParagraph"/>
        <w:shd w:val="clear" w:color="auto" w:fill="DEEAF6"/>
      </w:pPr>
      <w:r>
        <w:t xml:space="preserve">alter schema </w:t>
      </w:r>
      <w:proofErr w:type="spellStart"/>
      <w:r>
        <w:t>spital</w:t>
      </w:r>
      <w:proofErr w:type="spellEnd"/>
      <w:r>
        <w:t xml:space="preserve"> transfer </w:t>
      </w:r>
      <w:proofErr w:type="spellStart"/>
      <w:r>
        <w:t>tSectii</w:t>
      </w:r>
      <w:proofErr w:type="spellEnd"/>
      <w:r>
        <w:t xml:space="preserve">   </w:t>
      </w:r>
    </w:p>
    <w:p w14:paraId="77A9412E" w14:textId="77777777" w:rsidR="00725516" w:rsidRDefault="003B6D5C">
      <w:pPr>
        <w:pStyle w:val="ListParagraph"/>
        <w:shd w:val="clear" w:color="auto" w:fill="DEEAF6"/>
      </w:pPr>
      <w:r>
        <w:t xml:space="preserve">alter schema </w:t>
      </w:r>
      <w:proofErr w:type="spellStart"/>
      <w:r>
        <w:t>spital</w:t>
      </w:r>
      <w:proofErr w:type="spellEnd"/>
      <w:r>
        <w:t xml:space="preserve"> transfer </w:t>
      </w:r>
      <w:proofErr w:type="spellStart"/>
      <w:r>
        <w:t>tDoctori</w:t>
      </w:r>
      <w:proofErr w:type="spellEnd"/>
      <w:r>
        <w:t xml:space="preserve">  </w:t>
      </w:r>
    </w:p>
    <w:p w14:paraId="33368763" w14:textId="77777777" w:rsidR="00725516" w:rsidRDefault="00725516">
      <w:pPr>
        <w:pStyle w:val="ListParagraph"/>
        <w:keepNext/>
        <w:keepLines/>
      </w:pPr>
    </w:p>
    <w:p w14:paraId="4DF4AD51" w14:textId="77777777" w:rsidR="00725516" w:rsidRDefault="003B6D5C">
      <w:pPr>
        <w:pStyle w:val="ListParagraph"/>
        <w:keepNext/>
        <w:keepLines/>
        <w:numPr>
          <w:ilvl w:val="0"/>
          <w:numId w:val="1"/>
        </w:numPr>
      </w:pPr>
      <w:r>
        <w:t xml:space="preserve">Sa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sinonime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</w:t>
      </w:r>
      <w:proofErr w:type="spellStart"/>
      <w:r>
        <w:t>schemei</w:t>
      </w:r>
      <w:proofErr w:type="spellEnd"/>
      <w:r>
        <w:t xml:space="preserve"> </w:t>
      </w:r>
      <w:proofErr w:type="spellStart"/>
      <w:r>
        <w:rPr>
          <w:i/>
          <w:iCs/>
        </w:rPr>
        <w:t>spital</w:t>
      </w:r>
      <w:proofErr w:type="spellEnd"/>
    </w:p>
    <w:p w14:paraId="3EA9D9C9" w14:textId="77777777" w:rsidR="00725516" w:rsidRDefault="00725516">
      <w:pPr>
        <w:pStyle w:val="ListParagraph"/>
        <w:keepNext/>
        <w:keepLines/>
        <w:rPr>
          <w:i/>
          <w:iCs/>
        </w:rPr>
      </w:pPr>
    </w:p>
    <w:p w14:paraId="1514DA4D" w14:textId="77777777" w:rsidR="00725516" w:rsidRDefault="003B6D5C">
      <w:pPr>
        <w:pStyle w:val="ListParagraph"/>
        <w:shd w:val="clear" w:color="auto" w:fill="DEEAF6"/>
      </w:pPr>
      <w:r>
        <w:t xml:space="preserve">create synonym </w:t>
      </w:r>
      <w:proofErr w:type="spellStart"/>
      <w:r>
        <w:t>tSectii</w:t>
      </w:r>
      <w:proofErr w:type="spellEnd"/>
      <w:r>
        <w:t xml:space="preserve"> for </w:t>
      </w:r>
      <w:proofErr w:type="spellStart"/>
      <w:proofErr w:type="gramStart"/>
      <w:r>
        <w:t>spital.tSectii</w:t>
      </w:r>
      <w:proofErr w:type="spellEnd"/>
      <w:proofErr w:type="gramEnd"/>
    </w:p>
    <w:p w14:paraId="5C076D20" w14:textId="77777777" w:rsidR="00725516" w:rsidRDefault="003B6D5C">
      <w:pPr>
        <w:pStyle w:val="ListParagraph"/>
        <w:shd w:val="clear" w:color="auto" w:fill="DEEAF6"/>
      </w:pPr>
      <w:r>
        <w:t xml:space="preserve">create synonym </w:t>
      </w:r>
      <w:proofErr w:type="spellStart"/>
      <w:r>
        <w:t>tDoctori</w:t>
      </w:r>
      <w:proofErr w:type="spellEnd"/>
      <w:r>
        <w:t xml:space="preserve"> for </w:t>
      </w:r>
      <w:proofErr w:type="spellStart"/>
      <w:proofErr w:type="gramStart"/>
      <w:r>
        <w:t>spital.tDoctori</w:t>
      </w:r>
      <w:proofErr w:type="spellEnd"/>
      <w:proofErr w:type="gramEnd"/>
    </w:p>
    <w:p w14:paraId="23F24476" w14:textId="77777777" w:rsidR="00725516" w:rsidRDefault="00725516">
      <w:pPr>
        <w:pStyle w:val="ListParagraph"/>
        <w:keepNext/>
        <w:keepLines/>
      </w:pPr>
    </w:p>
    <w:p w14:paraId="2039228F" w14:textId="77777777" w:rsidR="00725516" w:rsidRDefault="003B6D5C">
      <w:pPr>
        <w:pStyle w:val="ListParagraph"/>
        <w:keepNext/>
        <w:keepLines/>
        <w:numPr>
          <w:ilvl w:val="0"/>
          <w:numId w:val="1"/>
        </w:numPr>
      </w:pPr>
      <w:r>
        <w:t xml:space="preserve">Sa se </w:t>
      </w:r>
      <w:proofErr w:type="spellStart"/>
      <w:r>
        <w:t>introduca</w:t>
      </w:r>
      <w:proofErr w:type="spellEnd"/>
      <w:r>
        <w:t xml:space="preserve"> date in </w:t>
      </w:r>
      <w:proofErr w:type="spellStart"/>
      <w:r>
        <w:t>tabele</w:t>
      </w:r>
      <w:proofErr w:type="spellEnd"/>
    </w:p>
    <w:p w14:paraId="4AEF8A8F" w14:textId="77777777" w:rsidR="00725516" w:rsidRDefault="00725516">
      <w:pPr>
        <w:pStyle w:val="ListParagraph"/>
        <w:keepNext/>
        <w:keepLines/>
      </w:pPr>
    </w:p>
    <w:p w14:paraId="62A37C25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insert into </w:t>
      </w:r>
      <w:proofErr w:type="spellStart"/>
      <w:proofErr w:type="gramStart"/>
      <w:r>
        <w:t>tSectii</w:t>
      </w:r>
      <w:proofErr w:type="spellEnd"/>
      <w:r>
        <w:t>(</w:t>
      </w:r>
      <w:proofErr w:type="spellStart"/>
      <w:proofErr w:type="gramEnd"/>
      <w:r>
        <w:t>codSectie</w:t>
      </w:r>
      <w:proofErr w:type="spellEnd"/>
      <w:r>
        <w:t xml:space="preserve">, </w:t>
      </w:r>
      <w:proofErr w:type="spellStart"/>
      <w:r>
        <w:t>Denumire</w:t>
      </w:r>
      <w:proofErr w:type="spellEnd"/>
      <w:r>
        <w:t>)</w:t>
      </w:r>
    </w:p>
    <w:p w14:paraId="34DE7C5F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</w:t>
      </w:r>
      <w:proofErr w:type="gramStart"/>
      <w:r>
        <w:t>values  (</w:t>
      </w:r>
      <w:proofErr w:type="gramEnd"/>
      <w:r>
        <w:t>'s1','ORL'),</w:t>
      </w:r>
    </w:p>
    <w:p w14:paraId="565615B0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             ('s2','INTERNE'),</w:t>
      </w:r>
    </w:p>
    <w:p w14:paraId="3F8ADE39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</w:t>
      </w:r>
      <w:r>
        <w:tab/>
        <w:t>('s3','CHIRURGIE'),</w:t>
      </w:r>
    </w:p>
    <w:p w14:paraId="4D7C1004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</w:t>
      </w:r>
      <w:r>
        <w:tab/>
        <w:t xml:space="preserve"> ('s4','CARDIOLOGIE')</w:t>
      </w:r>
    </w:p>
    <w:p w14:paraId="2B7F4518" w14:textId="77777777" w:rsidR="00725516" w:rsidRDefault="00725516">
      <w:pPr>
        <w:pStyle w:val="ListParagraph"/>
        <w:keepNext/>
        <w:keepLines/>
      </w:pPr>
    </w:p>
    <w:p w14:paraId="4C8A62D0" w14:textId="77777777" w:rsidR="00725516" w:rsidRDefault="00725516">
      <w:pPr>
        <w:pStyle w:val="ListParagraph"/>
        <w:keepNext/>
        <w:keepLines/>
      </w:pPr>
    </w:p>
    <w:p w14:paraId="73FDAF22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insert into </w:t>
      </w:r>
      <w:proofErr w:type="spellStart"/>
      <w:r>
        <w:t>tDoct</w:t>
      </w:r>
      <w:r>
        <w:t>ori</w:t>
      </w:r>
      <w:proofErr w:type="spellEnd"/>
      <w:r>
        <w:t xml:space="preserve"> (</w:t>
      </w:r>
      <w:proofErr w:type="spellStart"/>
      <w:r>
        <w:t>codDoctor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Grad, </w:t>
      </w:r>
      <w:proofErr w:type="spellStart"/>
      <w:r>
        <w:t>Salariu</w:t>
      </w:r>
      <w:proofErr w:type="spellEnd"/>
      <w:r>
        <w:t xml:space="preserve">, Prima, </w:t>
      </w:r>
      <w:proofErr w:type="spellStart"/>
      <w:r>
        <w:t>CodSef</w:t>
      </w:r>
      <w:proofErr w:type="spellEnd"/>
      <w:r>
        <w:t xml:space="preserve">, </w:t>
      </w:r>
      <w:proofErr w:type="spellStart"/>
      <w:r>
        <w:t>CodSectie</w:t>
      </w:r>
      <w:proofErr w:type="spellEnd"/>
      <w:r>
        <w:t>)</w:t>
      </w:r>
    </w:p>
    <w:p w14:paraId="6634A8EE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               values ('1</w:t>
      </w:r>
      <w:proofErr w:type="gramStart"/>
      <w:r>
        <w:t>' ,</w:t>
      </w:r>
      <w:proofErr w:type="gramEnd"/>
      <w:r>
        <w:t xml:space="preserve"> 'Mihai', 'Ion', 3, 8000, null, null, 's1'),</w:t>
      </w:r>
    </w:p>
    <w:p w14:paraId="0D419CCA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</w:t>
      </w:r>
      <w:r>
        <w:tab/>
      </w:r>
      <w:r>
        <w:tab/>
        <w:t>('2', 'Popescu', 'Marian', 1, 7000, 1200, '1', 's1'),</w:t>
      </w:r>
    </w:p>
    <w:p w14:paraId="29289B32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</w:t>
      </w:r>
      <w:r>
        <w:tab/>
      </w:r>
      <w:r>
        <w:tab/>
        <w:t>('3', '</w:t>
      </w:r>
      <w:proofErr w:type="spellStart"/>
      <w:r>
        <w:t>Ionel</w:t>
      </w:r>
      <w:proofErr w:type="spellEnd"/>
      <w:r>
        <w:t>', 'Mirel',1,10000,</w:t>
      </w:r>
      <w:proofErr w:type="gramStart"/>
      <w:r>
        <w:t>1200,null</w:t>
      </w:r>
      <w:proofErr w:type="gramEnd"/>
      <w:r>
        <w:t>,'s4'),</w:t>
      </w:r>
    </w:p>
    <w:p w14:paraId="15D68E48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</w:t>
      </w:r>
      <w:r>
        <w:tab/>
        <w:t xml:space="preserve"> </w:t>
      </w:r>
      <w:r>
        <w:tab/>
        <w:t>('4', 'Mihaela', 'Georgiana',3,</w:t>
      </w:r>
      <w:proofErr w:type="gramStart"/>
      <w:r>
        <w:t>6000,null</w:t>
      </w:r>
      <w:proofErr w:type="gramEnd"/>
      <w:r>
        <w:t>,'3' ,'s4'),</w:t>
      </w:r>
    </w:p>
    <w:p w14:paraId="631D0DB6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</w:t>
      </w:r>
      <w:r>
        <w:tab/>
        <w:t xml:space="preserve"> </w:t>
      </w:r>
      <w:r>
        <w:tab/>
        <w:t>('5', 'Alexandra', 'Ioana',3,7500,100,'3</w:t>
      </w:r>
      <w:proofErr w:type="gramStart"/>
      <w:r>
        <w:t>' ,</w:t>
      </w:r>
      <w:proofErr w:type="gramEnd"/>
      <w:r>
        <w:t>'s4'),</w:t>
      </w:r>
    </w:p>
    <w:p w14:paraId="6CA3E9BD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</w:t>
      </w:r>
      <w:r>
        <w:tab/>
        <w:t xml:space="preserve"> </w:t>
      </w:r>
      <w:r>
        <w:tab/>
        <w:t>('6', 'Georgescu', 'Vlad',1,</w:t>
      </w:r>
      <w:proofErr w:type="gramStart"/>
      <w:r>
        <w:t>11000,null</w:t>
      </w:r>
      <w:proofErr w:type="gramEnd"/>
      <w:r>
        <w:t>,null,'s3'),</w:t>
      </w:r>
    </w:p>
    <w:p w14:paraId="674AE3B4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</w:t>
      </w:r>
      <w:r>
        <w:tab/>
        <w:t xml:space="preserve"> </w:t>
      </w:r>
      <w:r>
        <w:tab/>
        <w:t>('7', 'Andreescu', 'Alexandru',3,6500,200,'6','s3'),</w:t>
      </w:r>
    </w:p>
    <w:p w14:paraId="3F0E6DE5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</w:t>
      </w:r>
      <w:r>
        <w:tab/>
        <w:t xml:space="preserve"> </w:t>
      </w:r>
      <w:r>
        <w:tab/>
        <w:t>('8', 'Ionela', 'Mirela',2,75</w:t>
      </w:r>
      <w:r>
        <w:t>00,150,'6','s3'),</w:t>
      </w:r>
    </w:p>
    <w:p w14:paraId="279ACD8C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</w:t>
      </w:r>
      <w:r>
        <w:tab/>
        <w:t xml:space="preserve"> </w:t>
      </w:r>
      <w:r>
        <w:tab/>
        <w:t>('9', 'Popa', 'Andreea',2,7500,100,'6','s3'),</w:t>
      </w:r>
    </w:p>
    <w:p w14:paraId="78CC4827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 </w:t>
      </w:r>
      <w:r>
        <w:tab/>
      </w:r>
      <w:r>
        <w:tab/>
        <w:t>('10', 'Popa', 'Mircea',1,10000,</w:t>
      </w:r>
      <w:proofErr w:type="gramStart"/>
      <w:r>
        <w:t>1200,null</w:t>
      </w:r>
      <w:proofErr w:type="gramEnd"/>
      <w:r>
        <w:t xml:space="preserve"> ,'s2'),</w:t>
      </w:r>
    </w:p>
    <w:p w14:paraId="4FF8E745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</w:t>
      </w:r>
      <w:r>
        <w:tab/>
        <w:t xml:space="preserve"> </w:t>
      </w:r>
      <w:r>
        <w:tab/>
        <w:t>('11', 'Popescu', 'Marius',3,5500,100,'10', 's2')</w:t>
      </w:r>
    </w:p>
    <w:p w14:paraId="1ACD1983" w14:textId="77777777" w:rsidR="00725516" w:rsidRDefault="00725516">
      <w:pPr>
        <w:autoSpaceDE w:val="0"/>
        <w:spacing w:after="0" w:line="240" w:lineRule="auto"/>
      </w:pPr>
    </w:p>
    <w:p w14:paraId="5559BFDF" w14:textId="77777777" w:rsidR="00BA5B3C" w:rsidRDefault="00BA5B3C" w:rsidP="00BA5B3C">
      <w:pPr>
        <w:pStyle w:val="ListParagraph"/>
      </w:pPr>
    </w:p>
    <w:p w14:paraId="49586917" w14:textId="3C3EEEBE" w:rsidR="00725516" w:rsidRDefault="003B6D5C">
      <w:pPr>
        <w:pStyle w:val="ListParagraph"/>
        <w:numPr>
          <w:ilvl w:val="0"/>
          <w:numId w:val="1"/>
        </w:numPr>
      </w:pPr>
      <w:r>
        <w:lastRenderedPageBreak/>
        <w:t xml:space="preserve">Sa se </w:t>
      </w:r>
      <w:proofErr w:type="spellStart"/>
      <w:r>
        <w:t>adauge</w:t>
      </w:r>
      <w:proofErr w:type="spellEnd"/>
      <w:r>
        <w:t xml:space="preserve"> 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tDoctori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rPr>
          <w:i/>
          <w:iCs/>
        </w:rPr>
        <w:t>statut</w:t>
      </w:r>
      <w:proofErr w:type="spellEnd"/>
      <w:r>
        <w:t xml:space="preserve"> cu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titular(T)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asociat</w:t>
      </w:r>
      <w:proofErr w:type="spellEnd"/>
      <w:r>
        <w:t>(A)</w:t>
      </w:r>
    </w:p>
    <w:p w14:paraId="5FC48187" w14:textId="77777777" w:rsidR="00725516" w:rsidRDefault="00725516">
      <w:pPr>
        <w:pStyle w:val="ListParagraph"/>
      </w:pPr>
    </w:p>
    <w:p w14:paraId="10AA00A5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alter table </w:t>
      </w:r>
      <w:proofErr w:type="spellStart"/>
      <w:proofErr w:type="gramStart"/>
      <w:r>
        <w:t>spital.tDoctori</w:t>
      </w:r>
      <w:proofErr w:type="spellEnd"/>
      <w:proofErr w:type="gramEnd"/>
    </w:p>
    <w:p w14:paraId="64E7834B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add </w:t>
      </w:r>
      <w:proofErr w:type="spellStart"/>
      <w:r>
        <w:t>statut</w:t>
      </w:r>
      <w:proofErr w:type="spellEnd"/>
      <w:r>
        <w:t xml:space="preserve"> char constraint </w:t>
      </w:r>
      <w:proofErr w:type="spellStart"/>
      <w:r>
        <w:t>ckstatut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statut</w:t>
      </w:r>
      <w:proofErr w:type="spellEnd"/>
      <w:r>
        <w:t xml:space="preserve"> in ('T', 'A'))</w:t>
      </w:r>
    </w:p>
    <w:p w14:paraId="20A4CDC8" w14:textId="77777777" w:rsidR="00725516" w:rsidRDefault="00725516">
      <w:pPr>
        <w:pStyle w:val="ListParagraph"/>
      </w:pPr>
    </w:p>
    <w:p w14:paraId="6D773CF5" w14:textId="77777777" w:rsidR="00725516" w:rsidRDefault="003B6D5C">
      <w:pPr>
        <w:pStyle w:val="ListParagraph"/>
        <w:numPr>
          <w:ilvl w:val="0"/>
          <w:numId w:val="1"/>
        </w:numPr>
      </w:pPr>
      <w:r>
        <w:t xml:space="preserve">Sa se </w:t>
      </w:r>
      <w:proofErr w:type="spellStart"/>
      <w:r>
        <w:t>seteze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doctorii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titulari</w:t>
      </w:r>
      <w:proofErr w:type="spellEnd"/>
    </w:p>
    <w:p w14:paraId="126A71E7" w14:textId="77777777" w:rsidR="00725516" w:rsidRDefault="00725516">
      <w:pPr>
        <w:pStyle w:val="ListParagraph"/>
      </w:pPr>
    </w:p>
    <w:p w14:paraId="18A057CE" w14:textId="77777777" w:rsidR="00725516" w:rsidRDefault="003B6D5C">
      <w:pPr>
        <w:pStyle w:val="ListParagraph"/>
        <w:shd w:val="clear" w:color="auto" w:fill="DEEAF6"/>
      </w:pPr>
      <w:r>
        <w:t xml:space="preserve"> update </w:t>
      </w:r>
      <w:proofErr w:type="spellStart"/>
      <w:r>
        <w:t>tDoctori</w:t>
      </w:r>
      <w:proofErr w:type="spellEnd"/>
      <w:r>
        <w:t xml:space="preserve"> set </w:t>
      </w:r>
      <w:proofErr w:type="spellStart"/>
      <w:r>
        <w:t>statut</w:t>
      </w:r>
      <w:proofErr w:type="spellEnd"/>
      <w:r>
        <w:t>='T'</w:t>
      </w:r>
    </w:p>
    <w:p w14:paraId="5A5525BE" w14:textId="77777777" w:rsidR="00725516" w:rsidRDefault="00725516">
      <w:pPr>
        <w:pStyle w:val="ListParagraph"/>
      </w:pPr>
    </w:p>
    <w:p w14:paraId="0F95D4CD" w14:textId="77777777" w:rsidR="00725516" w:rsidRDefault="003B6D5C">
      <w:pPr>
        <w:pStyle w:val="ListParagraph"/>
        <w:numPr>
          <w:ilvl w:val="0"/>
          <w:numId w:val="1"/>
        </w:numPr>
      </w:pPr>
      <w:r>
        <w:t xml:space="preserve">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</w:t>
      </w:r>
      <w:proofErr w:type="spellStart"/>
      <w:r>
        <w:t>tDoctori</w:t>
      </w:r>
      <w:proofErr w:type="spellEnd"/>
    </w:p>
    <w:p w14:paraId="021169BC" w14:textId="77777777" w:rsidR="00725516" w:rsidRDefault="00725516">
      <w:pPr>
        <w:pStyle w:val="ListParagraph"/>
      </w:pPr>
    </w:p>
    <w:p w14:paraId="7111F9AE" w14:textId="77777777" w:rsidR="00725516" w:rsidRDefault="003B6D5C">
      <w:pPr>
        <w:pStyle w:val="ListParagraph"/>
        <w:shd w:val="clear" w:color="auto" w:fill="DEEAF6"/>
      </w:pPr>
      <w:r>
        <w:t xml:space="preserve">select * from </w:t>
      </w:r>
      <w:proofErr w:type="spellStart"/>
      <w:r>
        <w:t>tDoctori</w:t>
      </w:r>
      <w:proofErr w:type="spellEnd"/>
    </w:p>
    <w:tbl>
      <w:tblPr>
        <w:tblW w:w="98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1400"/>
        <w:gridCol w:w="1160"/>
        <w:gridCol w:w="960"/>
        <w:gridCol w:w="960"/>
        <w:gridCol w:w="880"/>
        <w:gridCol w:w="960"/>
        <w:gridCol w:w="1078"/>
        <w:gridCol w:w="960"/>
      </w:tblGrid>
      <w:tr w:rsidR="00725516" w14:paraId="13E3C38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A484B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85599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CAFD9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prenume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70C21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grad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D198AE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DB463E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prima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229C1A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codSef</w:t>
            </w:r>
            <w:proofErr w:type="spellEnd"/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B7AB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codSectie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2FC6A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statut</w:t>
            </w:r>
            <w:proofErr w:type="spellEnd"/>
          </w:p>
        </w:tc>
      </w:tr>
      <w:tr w:rsidR="00725516" w14:paraId="2FAD528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D14FB0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EAE28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0091A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E1B51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ED67B6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8000</w:t>
            </w:r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B06CA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465EEC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B46C6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AFC88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6825722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435983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CDBBF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B120F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Mircea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497D1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50B664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720ED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B03941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9142B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B920A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3199051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999F81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89076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EEF2A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Marius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DF0B5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C3D8CE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5500</w:t>
            </w:r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6157DD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748B0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06924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2604F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39BAAEA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6443C0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88102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0046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Marian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16B12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96D9B2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7000</w:t>
            </w:r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2A58C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9D5E38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44CF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</w:t>
            </w:r>
            <w:r>
              <w:rPr>
                <w:rFonts w:eastAsia="Times New Roman" w:cs="Calibri"/>
                <w:color w:val="000000"/>
                <w:lang w:eastAsia="en-GB"/>
              </w:rPr>
              <w:t xml:space="preserve">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7918D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490489C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CBC9A9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0435A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8C338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150F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AB802D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610887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90F62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3F876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3ABA2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3AE3863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25F9FF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F484A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Mihaela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91CC6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Georgiana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5BDED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81B4C1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6000</w:t>
            </w:r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01C3D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483EFA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A4EF7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83586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15C4414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9FDBAB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BB0F1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Alexandra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F4C6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Ioana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641F0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08490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E695F0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1316D1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5F28B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A9D7B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24513CA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09C99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877C8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C1E6C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Vlad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BEDA3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C6A1A2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11000</w:t>
            </w:r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3B763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0F549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2DEA6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86ED7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2B76511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90E2FA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608AE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Andreescu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BCAF7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Alexandru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A3ED8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DD102A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6500</w:t>
            </w:r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C20236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DB9B4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E0951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C5345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478E187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11A483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E1288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Ionela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DCB57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Mirela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A315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B44074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199E8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E3423C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70E38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D62D2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155F71D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4D600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9BB5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45E24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Andreea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06DBE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2EAC1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8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8CEEA1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B957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92D80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6EC9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</w:tbl>
    <w:p w14:paraId="099E164D" w14:textId="77777777" w:rsidR="00725516" w:rsidRDefault="00725516">
      <w:pPr>
        <w:pStyle w:val="ListParagraph"/>
        <w:keepNext/>
        <w:keepLines/>
      </w:pPr>
    </w:p>
    <w:p w14:paraId="10CA445E" w14:textId="77777777" w:rsidR="00725516" w:rsidRDefault="00725516">
      <w:pPr>
        <w:pStyle w:val="ListParagraph"/>
        <w:keepNext/>
        <w:keepLines/>
      </w:pPr>
    </w:p>
    <w:p w14:paraId="3AAD8D0F" w14:textId="77777777" w:rsidR="00725516" w:rsidRDefault="003B6D5C">
      <w:pPr>
        <w:pStyle w:val="ListParagraph"/>
        <w:numPr>
          <w:ilvl w:val="0"/>
          <w:numId w:val="1"/>
        </w:numPr>
      </w:pPr>
      <w:r>
        <w:t xml:space="preserve"> Sa se </w:t>
      </w:r>
      <w:proofErr w:type="spellStart"/>
      <w:r>
        <w:t>seteze</w:t>
      </w:r>
      <w:proofErr w:type="spellEnd"/>
      <w:r>
        <w:t xml:space="preserve"> </w:t>
      </w:r>
      <w:proofErr w:type="spellStart"/>
      <w:proofErr w:type="gramStart"/>
      <w:r>
        <w:t>doctorii</w:t>
      </w:r>
      <w:proofErr w:type="spellEnd"/>
      <w:r>
        <w:t xml:space="preserve">  cu</w:t>
      </w:r>
      <w:proofErr w:type="gramEnd"/>
      <w:r>
        <w:t xml:space="preserve"> </w:t>
      </w:r>
      <w:proofErr w:type="spellStart"/>
      <w:r>
        <w:t>codurile</w:t>
      </w:r>
      <w:proofErr w:type="spellEnd"/>
      <w:r>
        <w:t xml:space="preserve"> 10 </w:t>
      </w:r>
      <w:proofErr w:type="spellStart"/>
      <w:r>
        <w:t>si</w:t>
      </w:r>
      <w:proofErr w:type="spellEnd"/>
      <w:r>
        <w:t xml:space="preserve"> 11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asociati</w:t>
      </w:r>
      <w:proofErr w:type="spellEnd"/>
    </w:p>
    <w:p w14:paraId="2F095A28" w14:textId="77777777" w:rsidR="00725516" w:rsidRDefault="00725516">
      <w:pPr>
        <w:pStyle w:val="ListParagraph"/>
        <w:keepNext/>
        <w:keepLines/>
      </w:pPr>
    </w:p>
    <w:p w14:paraId="14D484FA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update </w:t>
      </w:r>
      <w:proofErr w:type="spellStart"/>
      <w:r>
        <w:t>tDoctori</w:t>
      </w:r>
      <w:proofErr w:type="spellEnd"/>
      <w:r>
        <w:t xml:space="preserve"> set </w:t>
      </w:r>
      <w:proofErr w:type="spellStart"/>
      <w:r>
        <w:t>statut</w:t>
      </w:r>
      <w:proofErr w:type="spellEnd"/>
      <w:r>
        <w:t>='A'</w:t>
      </w:r>
    </w:p>
    <w:p w14:paraId="37FE397F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 where </w:t>
      </w:r>
      <w:proofErr w:type="spellStart"/>
      <w:r>
        <w:t>codDoctor</w:t>
      </w:r>
      <w:proofErr w:type="spellEnd"/>
      <w:r>
        <w:t xml:space="preserve"> in ('10', '11')</w:t>
      </w:r>
    </w:p>
    <w:p w14:paraId="2EF08C56" w14:textId="77777777" w:rsidR="00725516" w:rsidRDefault="00725516">
      <w:pPr>
        <w:keepNext/>
        <w:keepLines/>
      </w:pPr>
    </w:p>
    <w:p w14:paraId="5D4498DB" w14:textId="77777777" w:rsidR="00725516" w:rsidRDefault="003B6D5C">
      <w:pPr>
        <w:pStyle w:val="ListParagraph"/>
        <w:keepNext/>
        <w:keepLines/>
        <w:numPr>
          <w:ilvl w:val="0"/>
          <w:numId w:val="1"/>
        </w:numPr>
      </w:pPr>
      <w:r>
        <w:t xml:space="preserve"> 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codDoctor</w:t>
      </w:r>
      <w:proofErr w:type="spellEnd"/>
      <w:r>
        <w:t xml:space="preserve">, </w:t>
      </w:r>
      <w:proofErr w:type="spellStart"/>
      <w:r>
        <w:t>codSectie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 xml:space="preserve">, Prima, total </w:t>
      </w:r>
      <w:proofErr w:type="spellStart"/>
      <w:r>
        <w:t>venit</w:t>
      </w:r>
      <w:proofErr w:type="spellEnd"/>
    </w:p>
    <w:p w14:paraId="2BA8ECB1" w14:textId="77777777" w:rsidR="00725516" w:rsidRDefault="00725516">
      <w:pPr>
        <w:pStyle w:val="ListParagraph"/>
        <w:keepNext/>
        <w:keepLines/>
      </w:pPr>
    </w:p>
    <w:p w14:paraId="0A8D01B2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select </w:t>
      </w:r>
      <w:proofErr w:type="spellStart"/>
      <w:proofErr w:type="gramStart"/>
      <w:r>
        <w:t>codDoctor,codSectie</w:t>
      </w:r>
      <w:proofErr w:type="gramEnd"/>
      <w:r>
        <w:t>,Nume,Prenume,Salariu,Prima,Salariu+Prima</w:t>
      </w:r>
      <w:proofErr w:type="spellEnd"/>
      <w:r>
        <w:t xml:space="preserve"> as [Total </w:t>
      </w:r>
      <w:proofErr w:type="spellStart"/>
      <w:r>
        <w:t>venit</w:t>
      </w:r>
      <w:proofErr w:type="spellEnd"/>
      <w:r>
        <w:t xml:space="preserve">] </w:t>
      </w:r>
    </w:p>
    <w:p w14:paraId="5E86B067" w14:textId="77777777" w:rsidR="00725516" w:rsidRDefault="003B6D5C">
      <w:pPr>
        <w:pStyle w:val="ListParagraph"/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</w:p>
    <w:p w14:paraId="702A35BC" w14:textId="77777777" w:rsidR="00725516" w:rsidRDefault="00725516">
      <w:pPr>
        <w:autoSpaceDE w:val="0"/>
        <w:spacing w:after="0" w:line="240" w:lineRule="auto"/>
        <w:ind w:firstLine="720"/>
      </w:pPr>
    </w:p>
    <w:tbl>
      <w:tblPr>
        <w:tblW w:w="86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1400"/>
        <w:gridCol w:w="1165"/>
        <w:gridCol w:w="1138"/>
        <w:gridCol w:w="960"/>
        <w:gridCol w:w="1120"/>
        <w:gridCol w:w="1380"/>
      </w:tblGrid>
      <w:tr w:rsidR="00725516" w14:paraId="00E1069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5C50BB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91CAE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codSectie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22103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D57B2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Prenume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E176B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93CFCD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Prima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97C15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Total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venit</w:t>
            </w:r>
            <w:proofErr w:type="spellEnd"/>
          </w:p>
        </w:tc>
      </w:tr>
      <w:tr w:rsidR="00725516" w14:paraId="4AB43E1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C69C7B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6DFB6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5309E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B0523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4FCE2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42F2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B15FC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</w:tr>
      <w:tr w:rsidR="00725516" w14:paraId="498DD1A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BFE328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7A62B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295FE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50993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Mircea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121E8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2A1B8E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6FC96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11200</w:t>
            </w:r>
          </w:p>
        </w:tc>
      </w:tr>
      <w:tr w:rsidR="00725516" w14:paraId="22D9649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B066B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lastRenderedPageBreak/>
              <w:t>11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60F75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FD5FF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56F8F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Marius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992591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431AB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64E606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5600</w:t>
            </w:r>
          </w:p>
        </w:tc>
      </w:tr>
      <w:tr w:rsidR="00725516" w14:paraId="12803EB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F42091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9200E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38F6B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5E3DD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Marian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77867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6EA53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C570AB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8200</w:t>
            </w:r>
          </w:p>
        </w:tc>
      </w:tr>
      <w:tr w:rsidR="00725516" w14:paraId="2F8B3A7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F2D03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2AB0B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CB059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A193B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ADDAD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B1030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CF1CA9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11200</w:t>
            </w:r>
          </w:p>
        </w:tc>
      </w:tr>
      <w:tr w:rsidR="00725516" w14:paraId="14AF944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4DB9A0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D6E7E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8C167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Mihaela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45880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Georgiana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03701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CAFFA0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BD63E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</w:tr>
      <w:tr w:rsidR="00725516" w14:paraId="620C328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D73F9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AEF2E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AA1FA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Alexandra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8C197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Ioana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B8AF22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239633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45FD1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7600</w:t>
            </w:r>
          </w:p>
        </w:tc>
      </w:tr>
      <w:tr w:rsidR="00725516" w14:paraId="5B425B5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FB3B9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29BB7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09932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5E3D1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Vlad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5A8EF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2BA45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4CC58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</w:tr>
      <w:tr w:rsidR="00725516" w14:paraId="676C9EB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B6817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1141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BD4F4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Andreescu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96960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Alexandru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077354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E001A2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AB6C7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6700</w:t>
            </w:r>
          </w:p>
        </w:tc>
      </w:tr>
      <w:tr w:rsidR="00725516" w14:paraId="4D5D16C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11C6F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0BE96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06A45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Ionela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DB316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Mirela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27B01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35BF9C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150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04B33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7650</w:t>
            </w:r>
          </w:p>
        </w:tc>
      </w:tr>
      <w:tr w:rsidR="00725516" w14:paraId="4B0A116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3EE40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BE81F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8C94A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FC62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Andreea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D186D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2E69ED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A28D0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7600</w:t>
            </w:r>
          </w:p>
        </w:tc>
      </w:tr>
      <w:tr w:rsidR="00725516" w14:paraId="52CB4B3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A628D" w14:textId="77777777" w:rsidR="00725516" w:rsidRDefault="0072551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B395AA" w14:textId="77777777" w:rsidR="00725516" w:rsidRDefault="007255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815774" w14:textId="77777777" w:rsidR="00725516" w:rsidRDefault="0072551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04B58F" w14:textId="77777777" w:rsidR="00725516" w:rsidRDefault="0072551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B62689" w14:textId="77777777" w:rsidR="00725516" w:rsidRDefault="0072551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F13740" w14:textId="77777777" w:rsidR="00725516" w:rsidRDefault="0072551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E17827" w14:textId="77777777" w:rsidR="00725516" w:rsidRDefault="0072551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5C10FE54" w14:textId="77777777" w:rsidR="00725516" w:rsidRDefault="003B6D5C">
      <w:pPr>
        <w:keepNext/>
        <w:keepLines/>
      </w:pPr>
      <w:r>
        <w:t xml:space="preserve">Se </w:t>
      </w:r>
      <w:proofErr w:type="spellStart"/>
      <w:r>
        <w:t>observa</w:t>
      </w:r>
      <w:proofErr w:type="spellEnd"/>
      <w:r>
        <w:t xml:space="preserve"> ca </w:t>
      </w:r>
      <w:r>
        <w:rPr>
          <w:rFonts w:eastAsia="Times New Roman" w:cs="Calibri"/>
          <w:color w:val="000000"/>
          <w:lang w:eastAsia="en-GB"/>
        </w:rPr>
        <w:t xml:space="preserve">Total </w:t>
      </w:r>
      <w:proofErr w:type="spellStart"/>
      <w:r>
        <w:rPr>
          <w:rFonts w:eastAsia="Times New Roman" w:cs="Calibri"/>
          <w:color w:val="000000"/>
          <w:lang w:eastAsia="en-GB"/>
        </w:rPr>
        <w:t>venit</w:t>
      </w:r>
      <w:proofErr w:type="spellEnd"/>
      <w:r>
        <w:rPr>
          <w:rFonts w:eastAsia="Times New Roman" w:cs="Calibri"/>
          <w:color w:val="000000"/>
          <w:lang w:eastAsia="en-GB"/>
        </w:rPr>
        <w:t xml:space="preserve"> nu </w:t>
      </w:r>
      <w:proofErr w:type="spellStart"/>
      <w:r>
        <w:rPr>
          <w:rFonts w:eastAsia="Times New Roman" w:cs="Calibri"/>
          <w:color w:val="000000"/>
          <w:lang w:eastAsia="en-GB"/>
        </w:rPr>
        <w:t>este</w:t>
      </w:r>
      <w:proofErr w:type="spellEnd"/>
      <w:r>
        <w:rPr>
          <w:rFonts w:eastAsia="Times New Roman" w:cs="Calibri"/>
          <w:color w:val="000000"/>
          <w:lang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>calculate correct</w:t>
      </w:r>
    </w:p>
    <w:p w14:paraId="12F9C0B3" w14:textId="77777777" w:rsidR="00725516" w:rsidRDefault="003B6D5C">
      <w:pPr>
        <w:keepNext/>
        <w:keepLines/>
      </w:pPr>
      <w:proofErr w:type="spellStart"/>
      <w:r>
        <w:t>Solutie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14:paraId="126240E3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proofErr w:type="gramStart"/>
      <w:r>
        <w:t>codDoctor,codSectie</w:t>
      </w:r>
      <w:proofErr w:type="gramEnd"/>
      <w:r>
        <w:t>,Nume,Prenume,Salariu,Prima,Salariu</w:t>
      </w:r>
      <w:proofErr w:type="spellEnd"/>
      <w:r>
        <w:t xml:space="preserve">+ </w:t>
      </w:r>
      <w:proofErr w:type="spellStart"/>
      <w:r>
        <w:t>isnull</w:t>
      </w:r>
      <w:proofErr w:type="spellEnd"/>
      <w:r>
        <w:t xml:space="preserve">(Prima,0) as [Total </w:t>
      </w:r>
      <w:proofErr w:type="spellStart"/>
      <w:r>
        <w:t>venit</w:t>
      </w:r>
      <w:proofErr w:type="spellEnd"/>
      <w:r>
        <w:t xml:space="preserve">] </w:t>
      </w:r>
    </w:p>
    <w:p w14:paraId="5E5FFE3C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</w:p>
    <w:p w14:paraId="23A91F5C" w14:textId="77777777" w:rsidR="00725516" w:rsidRDefault="00725516">
      <w:pPr>
        <w:keepNext/>
        <w:keepLines/>
      </w:pPr>
    </w:p>
    <w:tbl>
      <w:tblPr>
        <w:tblW w:w="85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1400"/>
        <w:gridCol w:w="1165"/>
        <w:gridCol w:w="1138"/>
        <w:gridCol w:w="960"/>
        <w:gridCol w:w="1120"/>
        <w:gridCol w:w="1380"/>
      </w:tblGrid>
      <w:tr w:rsidR="00725516" w14:paraId="476B954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24E4EA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6EAC5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codSectie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D65C7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56F4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Prenume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A1BC2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F7A0B7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Prima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DD7203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Total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venit</w:t>
            </w:r>
            <w:proofErr w:type="spellEnd"/>
          </w:p>
        </w:tc>
      </w:tr>
      <w:tr w:rsidR="00725516" w14:paraId="6AF094F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4AF43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872AD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83133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84AC5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D3BE5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3A4022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BB567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8000</w:t>
            </w:r>
          </w:p>
        </w:tc>
      </w:tr>
      <w:tr w:rsidR="00725516" w14:paraId="1C45CAA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8F354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FC8AB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633E3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57923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Mircea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91ED1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41C81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A6563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11200</w:t>
            </w:r>
          </w:p>
        </w:tc>
      </w:tr>
      <w:tr w:rsidR="00725516" w14:paraId="1F6B9F5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7D3B1F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1D9C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D302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CD98E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Marius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704B4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5EAA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087B36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5600</w:t>
            </w:r>
          </w:p>
        </w:tc>
      </w:tr>
      <w:tr w:rsidR="00725516" w14:paraId="76D12AC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CC5C1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F6B56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9912F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7A826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Marian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EA6101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985E06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5BCCEA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8200</w:t>
            </w:r>
          </w:p>
        </w:tc>
      </w:tr>
      <w:tr w:rsidR="00725516" w14:paraId="555CDA5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64466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EEADE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9306E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7CD9C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BABB7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B6DC2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29DF01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11200</w:t>
            </w:r>
          </w:p>
        </w:tc>
      </w:tr>
      <w:tr w:rsidR="00725516" w14:paraId="25471C6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321A0B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1E064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E42D1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Mihaela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A3580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Georgiana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75AC22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598426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2F651F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6000</w:t>
            </w:r>
          </w:p>
        </w:tc>
      </w:tr>
      <w:tr w:rsidR="00725516" w14:paraId="47FFDFF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192922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4BBA0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2D16C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Alexandra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CFC7E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Ioana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33D8A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0C722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847EC2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7600</w:t>
            </w:r>
          </w:p>
        </w:tc>
      </w:tr>
      <w:tr w:rsidR="00725516" w14:paraId="3675EC5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3F305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2E42E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8CAA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13D18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Vlad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5AB004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1F603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BB2B38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11000</w:t>
            </w:r>
          </w:p>
        </w:tc>
      </w:tr>
      <w:tr w:rsidR="00725516" w14:paraId="706EDA2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F7CB9F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4B77B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3B8E7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Andreescu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D5BB9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Alexandru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8B089E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D6710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BB45BB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6700</w:t>
            </w:r>
          </w:p>
        </w:tc>
      </w:tr>
      <w:tr w:rsidR="00725516" w14:paraId="3D7AB89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B394A8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5ADB5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9E023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Ionela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8790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Mirela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D9164E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3990B7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150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71A959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7650</w:t>
            </w:r>
          </w:p>
        </w:tc>
      </w:tr>
      <w:tr w:rsidR="00725516" w14:paraId="2E7479B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092D7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22CEB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60B55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1AB92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Andreea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3E147E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A4DAE6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6E7B1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7600</w:t>
            </w:r>
          </w:p>
        </w:tc>
      </w:tr>
    </w:tbl>
    <w:p w14:paraId="456E5E50" w14:textId="77777777" w:rsidR="00725516" w:rsidRDefault="00725516">
      <w:pPr>
        <w:keepNext/>
        <w:keepLines/>
      </w:pPr>
    </w:p>
    <w:p w14:paraId="3624EE11" w14:textId="77777777" w:rsidR="00725516" w:rsidRDefault="003B6D5C">
      <w:pPr>
        <w:pStyle w:val="ListParagraph"/>
        <w:keepNext/>
        <w:keepLines/>
        <w:numPr>
          <w:ilvl w:val="0"/>
          <w:numId w:val="1"/>
        </w:numPr>
      </w:pPr>
      <w:r>
        <w:t xml:space="preserve"> </w:t>
      </w:r>
      <w:proofErr w:type="spellStart"/>
      <w:r>
        <w:t>Considerand</w:t>
      </w:r>
      <w:proofErr w:type="spellEnd"/>
      <w:r>
        <w:t xml:space="preserve"> ca </w:t>
      </w:r>
      <w:proofErr w:type="spellStart"/>
      <w:r>
        <w:t>retinerile</w:t>
      </w:r>
      <w:proofErr w:type="spellEnd"/>
      <w:r>
        <w:t>(</w:t>
      </w:r>
      <w:proofErr w:type="spellStart"/>
      <w:proofErr w:type="gramStart"/>
      <w:r>
        <w:t>impozit,CAS</w:t>
      </w:r>
      <w:proofErr w:type="gramEnd"/>
      <w:r>
        <w:t>,CASS</w:t>
      </w:r>
      <w:proofErr w:type="spellEnd"/>
      <w:r>
        <w:t xml:space="preserve">) </w:t>
      </w:r>
      <w:proofErr w:type="spellStart"/>
      <w:r>
        <w:t>reprezinta</w:t>
      </w:r>
      <w:proofErr w:type="spellEnd"/>
      <w:r>
        <w:t xml:space="preserve"> 47% din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Salariu</w:t>
      </w:r>
      <w:proofErr w:type="spellEnd"/>
      <w:r>
        <w:t xml:space="preserve"> brut, </w:t>
      </w:r>
      <w:proofErr w:type="spellStart"/>
      <w:r>
        <w:t>retinerile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salariu</w:t>
      </w:r>
      <w:proofErr w:type="spellEnd"/>
      <w:r>
        <w:t xml:space="preserve"> net</w:t>
      </w:r>
    </w:p>
    <w:p w14:paraId="41CDD532" w14:textId="77777777" w:rsidR="00725516" w:rsidRDefault="00725516">
      <w:pPr>
        <w:pStyle w:val="ListParagraph"/>
        <w:keepNext/>
        <w:keepLines/>
      </w:pPr>
    </w:p>
    <w:p w14:paraId="1078C2E6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proofErr w:type="gramStart"/>
      <w:r>
        <w:t>codDoctor,codSectie</w:t>
      </w:r>
      <w:proofErr w:type="gramEnd"/>
      <w:r>
        <w:t>,Nume,Prenume,Salariu,Prima,Salariu</w:t>
      </w:r>
      <w:proofErr w:type="spellEnd"/>
      <w:r>
        <w:t xml:space="preserve">+ </w:t>
      </w:r>
      <w:proofErr w:type="spellStart"/>
      <w:r>
        <w:t>isnull</w:t>
      </w:r>
      <w:proofErr w:type="spellEnd"/>
      <w:r>
        <w:t xml:space="preserve">(Prima,0) as [Total </w:t>
      </w:r>
      <w:proofErr w:type="spellStart"/>
      <w:r>
        <w:t>venit</w:t>
      </w:r>
      <w:proofErr w:type="spellEnd"/>
      <w:r>
        <w:t>],</w:t>
      </w:r>
    </w:p>
    <w:p w14:paraId="03D99BF8" w14:textId="77777777" w:rsidR="00725516" w:rsidRDefault="003B6D5C">
      <w:pPr>
        <w:shd w:val="clear" w:color="auto" w:fill="DEEAF6"/>
        <w:spacing w:after="0" w:line="256" w:lineRule="auto"/>
      </w:pPr>
      <w:r>
        <w:t>round((</w:t>
      </w:r>
      <w:proofErr w:type="spellStart"/>
      <w:r>
        <w:t>Salariu+</w:t>
      </w:r>
      <w:proofErr w:type="gramStart"/>
      <w:r>
        <w:t>isnull</w:t>
      </w:r>
      <w:proofErr w:type="spellEnd"/>
      <w:r>
        <w:t>(</w:t>
      </w:r>
      <w:proofErr w:type="gramEnd"/>
      <w:r>
        <w:t xml:space="preserve">Prima,0))*47/100,0,1) as </w:t>
      </w:r>
      <w:proofErr w:type="spellStart"/>
      <w:r>
        <w:t>Ret</w:t>
      </w:r>
      <w:r>
        <w:t>ineri</w:t>
      </w:r>
      <w:proofErr w:type="spellEnd"/>
      <w:r>
        <w:t>,  (</w:t>
      </w:r>
      <w:proofErr w:type="spellStart"/>
      <w:r>
        <w:t>Salariu</w:t>
      </w:r>
      <w:proofErr w:type="spellEnd"/>
      <w:r>
        <w:t xml:space="preserve">+ </w:t>
      </w:r>
      <w:proofErr w:type="spellStart"/>
      <w:r>
        <w:t>isnull</w:t>
      </w:r>
      <w:proofErr w:type="spellEnd"/>
      <w:r>
        <w:t>(Prima,0))-</w:t>
      </w:r>
    </w:p>
    <w:p w14:paraId="4E41253A" w14:textId="77777777" w:rsidR="00725516" w:rsidRDefault="003B6D5C">
      <w:pPr>
        <w:shd w:val="clear" w:color="auto" w:fill="DEEAF6"/>
        <w:spacing w:after="0" w:line="256" w:lineRule="auto"/>
      </w:pPr>
      <w:r>
        <w:t>round((</w:t>
      </w:r>
      <w:proofErr w:type="spellStart"/>
      <w:r>
        <w:t>Salariu+</w:t>
      </w:r>
      <w:proofErr w:type="gramStart"/>
      <w:r>
        <w:t>isnull</w:t>
      </w:r>
      <w:proofErr w:type="spellEnd"/>
      <w:r>
        <w:t>(</w:t>
      </w:r>
      <w:proofErr w:type="gramEnd"/>
      <w:r>
        <w:t>Prima,0))*47/100,0,1) as [</w:t>
      </w:r>
      <w:proofErr w:type="spellStart"/>
      <w:r>
        <w:t>Venit</w:t>
      </w:r>
      <w:proofErr w:type="spellEnd"/>
      <w:r>
        <w:t xml:space="preserve"> net]</w:t>
      </w:r>
    </w:p>
    <w:p w14:paraId="343DFB63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</w:p>
    <w:tbl>
      <w:tblPr>
        <w:tblW w:w="104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1400"/>
        <w:gridCol w:w="1165"/>
        <w:gridCol w:w="1138"/>
        <w:gridCol w:w="960"/>
        <w:gridCol w:w="1120"/>
        <w:gridCol w:w="1380"/>
        <w:gridCol w:w="960"/>
        <w:gridCol w:w="960"/>
      </w:tblGrid>
      <w:tr w:rsidR="00725516" w14:paraId="2F1E595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E1CC39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64769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codSectie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25FDB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83D35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Prenume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4F735E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09B0E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Prima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5040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Total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venit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09816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Rtineri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B5161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Venit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net</w:t>
            </w:r>
          </w:p>
        </w:tc>
      </w:tr>
      <w:tr w:rsidR="00725516" w14:paraId="61F0BA5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56FDC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3AA7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BE8C6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1C9BE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9633B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4A561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D6423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8000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B7344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3760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5DBB8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4240</w:t>
            </w:r>
          </w:p>
        </w:tc>
      </w:tr>
      <w:tr w:rsidR="00725516" w14:paraId="7332F54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292C03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8A66D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9790A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964FD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Mircea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826CE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99E7A4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837C0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11200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5F8AE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5264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19F8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5936</w:t>
            </w:r>
          </w:p>
        </w:tc>
      </w:tr>
      <w:tr w:rsidR="00725516" w14:paraId="0A4E3B1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F8BE2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A470E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8D373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8C5A9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Marius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C9810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2A104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47CC06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5600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6AFD8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2632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8C7AC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2968</w:t>
            </w:r>
          </w:p>
        </w:tc>
      </w:tr>
      <w:tr w:rsidR="00725516" w14:paraId="4D664B3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3DE0A8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07E2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55429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E958B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Marian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FCB8C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4A4800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B8CC0A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8200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7883A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3854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5EBC3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4346</w:t>
            </w:r>
          </w:p>
        </w:tc>
      </w:tr>
      <w:tr w:rsidR="00725516" w14:paraId="2EF098B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604549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4EF49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ADE8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07194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60F8BA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32F9C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A5D542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11200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F3302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5264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8A0BB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5936</w:t>
            </w:r>
          </w:p>
        </w:tc>
      </w:tr>
      <w:tr w:rsidR="00725516" w14:paraId="5C20F8A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1F7C8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F8E49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6557E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Mihaela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E93E5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Georgiana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093CC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DD93C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33DA7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6000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51EBD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2820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D074E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3180</w:t>
            </w:r>
          </w:p>
        </w:tc>
      </w:tr>
      <w:tr w:rsidR="00725516" w14:paraId="5ACD6D0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EF6CB0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29963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74CCF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Alexandra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E80BC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Ioana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18A84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CCDF0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754CB9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7600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D3B8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3572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B2BB6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4028</w:t>
            </w:r>
          </w:p>
        </w:tc>
      </w:tr>
      <w:tr w:rsidR="00725516" w14:paraId="1931A59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DCD8B3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20A1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FAF87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1BBA3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Vlad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C38B8C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CD634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66B0CC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11000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9974A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5170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1DE04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5830</w:t>
            </w:r>
          </w:p>
        </w:tc>
      </w:tr>
      <w:tr w:rsidR="00725516" w14:paraId="64361DA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AA594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lastRenderedPageBreak/>
              <w:t>7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2F3D2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49C48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Andreescu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05543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Alexandru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BE43E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F015D0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8186A1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6700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16C5E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3149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B3DD1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3551</w:t>
            </w:r>
          </w:p>
        </w:tc>
      </w:tr>
      <w:tr w:rsidR="00725516" w14:paraId="7F2C128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1BE556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39D60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D4B6D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Ionela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76357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Mirela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EDB8ED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DC136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150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E0E57B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7650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D066B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3595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015BC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4055</w:t>
            </w:r>
          </w:p>
        </w:tc>
      </w:tr>
      <w:tr w:rsidR="00725516" w14:paraId="6FBA3E5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CFA879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7F054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16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FAF83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13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069D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Andreea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B9F2B6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A12F7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A7ECE2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7600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377A7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3572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61CB2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4028</w:t>
            </w:r>
          </w:p>
        </w:tc>
      </w:tr>
    </w:tbl>
    <w:p w14:paraId="56F5DCBA" w14:textId="77777777" w:rsidR="00725516" w:rsidRDefault="00725516">
      <w:pPr>
        <w:pStyle w:val="ListParagraph"/>
        <w:keepNext/>
        <w:keepLines/>
      </w:pPr>
    </w:p>
    <w:p w14:paraId="3121BF09" w14:textId="77777777" w:rsidR="00725516" w:rsidRDefault="003B6D5C">
      <w:pPr>
        <w:pStyle w:val="ListParagraph"/>
        <w:keepNext/>
        <w:keepLines/>
        <w:numPr>
          <w:ilvl w:val="0"/>
          <w:numId w:val="1"/>
        </w:numPr>
      </w:pPr>
      <w:r>
        <w:t xml:space="preserve"> 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doctorii</w:t>
      </w:r>
      <w:proofErr w:type="spellEnd"/>
      <w:r>
        <w:t xml:space="preserve"> care au prima</w:t>
      </w:r>
    </w:p>
    <w:p w14:paraId="76AA9295" w14:textId="77777777" w:rsidR="00725516" w:rsidRDefault="00725516">
      <w:pPr>
        <w:pStyle w:val="ListParagraph"/>
        <w:keepNext/>
        <w:keepLines/>
      </w:pPr>
    </w:p>
    <w:p w14:paraId="08C667ED" w14:textId="77777777" w:rsidR="00725516" w:rsidRDefault="003B6D5C">
      <w:pPr>
        <w:shd w:val="clear" w:color="auto" w:fill="DEEAF6"/>
        <w:spacing w:after="0" w:line="256" w:lineRule="auto"/>
      </w:pPr>
      <w:r>
        <w:t xml:space="preserve">select * from </w:t>
      </w:r>
      <w:proofErr w:type="spellStart"/>
      <w:r>
        <w:t>tDoctori</w:t>
      </w:r>
      <w:proofErr w:type="spellEnd"/>
    </w:p>
    <w:p w14:paraId="3E8DA413" w14:textId="77777777" w:rsidR="00725516" w:rsidRDefault="003B6D5C">
      <w:pPr>
        <w:shd w:val="clear" w:color="auto" w:fill="DEEAF6"/>
        <w:spacing w:after="0" w:line="256" w:lineRule="auto"/>
      </w:pPr>
      <w:r>
        <w:t>where Prima is not null</w:t>
      </w:r>
    </w:p>
    <w:p w14:paraId="5ADC307D" w14:textId="77777777" w:rsidR="00725516" w:rsidRDefault="00725516">
      <w:pPr>
        <w:pStyle w:val="ListParagraph"/>
        <w:keepNext/>
        <w:keepLines/>
      </w:pPr>
    </w:p>
    <w:tbl>
      <w:tblPr>
        <w:tblW w:w="105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1400"/>
        <w:gridCol w:w="1160"/>
        <w:gridCol w:w="960"/>
        <w:gridCol w:w="960"/>
        <w:gridCol w:w="1120"/>
        <w:gridCol w:w="1380"/>
        <w:gridCol w:w="1078"/>
        <w:gridCol w:w="960"/>
      </w:tblGrid>
      <w:tr w:rsidR="00725516" w14:paraId="106625B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3CFF1B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13848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D0011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prenume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C6A53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grad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BD5BB1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7362ED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prima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A6FED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codSef</w:t>
            </w:r>
            <w:proofErr w:type="spellEnd"/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8AF7F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codSectie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57766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statut</w:t>
            </w:r>
            <w:proofErr w:type="spellEnd"/>
          </w:p>
        </w:tc>
      </w:tr>
      <w:tr w:rsidR="00725516" w14:paraId="53C6BDC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C0835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7C69F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FAFBA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Mircea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943ED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B4813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48BA73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25946F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BC4B2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9CE9E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</w:t>
            </w:r>
          </w:p>
        </w:tc>
      </w:tr>
      <w:tr w:rsidR="00725516" w14:paraId="2004070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6B5A3B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71423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069F2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Marius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3C30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B28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84831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A7033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3355B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6BDCD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</w:t>
            </w:r>
          </w:p>
        </w:tc>
      </w:tr>
      <w:tr w:rsidR="00725516" w14:paraId="0391849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8DCEF0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48A6A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2E29D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Marian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08CAE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5D65B9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44790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0A6BF3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DC473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A5894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5D7D7BB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98C6D0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FDC4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81500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E8EF0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26CD50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9F53D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617BB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D4C08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EABDB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072FB97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00BC1B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3D255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Alexandra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CF143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Ioana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46402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17829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F9BFB3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3C38B3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822D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3D569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2F1A082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EA151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38FD6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Andreescu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5E72F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Alexandru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6E6FE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C81E3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3C761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8AC36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76C34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2E164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31B6ACC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B6750A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B4CA1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Ionela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B8A1F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Mirela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29D4D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D66B8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E91CAC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150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DD68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1B4C3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</w:t>
            </w:r>
            <w:r>
              <w:rPr>
                <w:rFonts w:eastAsia="Times New Roman" w:cs="Calibri"/>
                <w:color w:val="000000"/>
                <w:lang w:eastAsia="en-GB"/>
              </w:rPr>
              <w:t xml:space="preserve">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48822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  <w:tr w:rsidR="00725516" w14:paraId="7D8C927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FEDA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1C9D1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C4815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Andreea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A36AC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436122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201DD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3E2AB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F9877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FE4E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T</w:t>
            </w:r>
          </w:p>
        </w:tc>
      </w:tr>
    </w:tbl>
    <w:p w14:paraId="14DB8320" w14:textId="77777777" w:rsidR="00725516" w:rsidRDefault="00725516">
      <w:pPr>
        <w:pStyle w:val="ListParagraph"/>
        <w:keepNext/>
        <w:keepLines/>
      </w:pPr>
    </w:p>
    <w:p w14:paraId="44421667" w14:textId="77777777" w:rsidR="00725516" w:rsidRDefault="003B6D5C">
      <w:pPr>
        <w:pStyle w:val="ListParagraph"/>
        <w:keepNext/>
        <w:keepLines/>
        <w:numPr>
          <w:ilvl w:val="0"/>
          <w:numId w:val="1"/>
        </w:numPr>
      </w:pPr>
      <w:r>
        <w:t xml:space="preserve">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doctorii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denumirile</w:t>
      </w:r>
      <w:proofErr w:type="spellEnd"/>
      <w:r>
        <w:t xml:space="preserve"> </w:t>
      </w:r>
      <w:proofErr w:type="spellStart"/>
      <w:r>
        <w:t>sectiilor</w:t>
      </w:r>
      <w:proofErr w:type="spellEnd"/>
      <w:r>
        <w:t xml:space="preserve"> in care </w:t>
      </w:r>
      <w:proofErr w:type="spellStart"/>
      <w:r>
        <w:t>lucreaza</w:t>
      </w:r>
      <w:proofErr w:type="spellEnd"/>
    </w:p>
    <w:p w14:paraId="3662349A" w14:textId="77777777" w:rsidR="00725516" w:rsidRDefault="00725516">
      <w:pPr>
        <w:pStyle w:val="ListParagraph"/>
        <w:keepNext/>
        <w:keepLines/>
      </w:pPr>
    </w:p>
    <w:p w14:paraId="7088C0D9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r>
        <w:t>codDoctor</w:t>
      </w:r>
      <w:proofErr w:type="spellEnd"/>
      <w:r>
        <w:t xml:space="preserve">, </w:t>
      </w:r>
      <w:proofErr w:type="spellStart"/>
      <w:proofErr w:type="gramStart"/>
      <w:r>
        <w:t>B.codSectie</w:t>
      </w:r>
      <w:proofErr w:type="spellEnd"/>
      <w:proofErr w:type="gramEnd"/>
      <w:r>
        <w:t xml:space="preserve">, </w:t>
      </w:r>
      <w:proofErr w:type="spellStart"/>
      <w:r>
        <w:t>Denumire,Nume,Prenume</w:t>
      </w:r>
      <w:proofErr w:type="spellEnd"/>
      <w:r>
        <w:t xml:space="preserve"> </w:t>
      </w:r>
    </w:p>
    <w:p w14:paraId="495B3AEB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tSectii</w:t>
      </w:r>
      <w:proofErr w:type="spellEnd"/>
      <w:r>
        <w:t xml:space="preserve"> as B on </w:t>
      </w:r>
      <w:proofErr w:type="spellStart"/>
      <w:proofErr w:type="gramStart"/>
      <w:r>
        <w:t>A.codSectie</w:t>
      </w:r>
      <w:proofErr w:type="spellEnd"/>
      <w:r>
        <w:t>=</w:t>
      </w:r>
      <w:proofErr w:type="spellStart"/>
      <w:r>
        <w:t>B.codSectie</w:t>
      </w:r>
      <w:proofErr w:type="spellEnd"/>
      <w:proofErr w:type="gramEnd"/>
      <w:r>
        <w:t xml:space="preserve"> </w:t>
      </w:r>
    </w:p>
    <w:p w14:paraId="4BF02D66" w14:textId="77777777" w:rsidR="00725516" w:rsidRDefault="003B6D5C">
      <w:pPr>
        <w:shd w:val="clear" w:color="auto" w:fill="DEEAF6"/>
        <w:spacing w:after="0" w:line="256" w:lineRule="auto"/>
      </w:pPr>
      <w:r>
        <w:t xml:space="preserve">order by </w:t>
      </w:r>
      <w:proofErr w:type="spellStart"/>
      <w:r>
        <w:t>codSectie</w:t>
      </w:r>
      <w:proofErr w:type="spellEnd"/>
    </w:p>
    <w:p w14:paraId="580A8EB3" w14:textId="77777777" w:rsidR="00725516" w:rsidRDefault="00725516">
      <w:pPr>
        <w:pStyle w:val="ListParagraph"/>
        <w:keepNext/>
        <w:keepLines/>
      </w:pPr>
    </w:p>
    <w:tbl>
      <w:tblPr>
        <w:tblW w:w="75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1400"/>
        <w:gridCol w:w="1860"/>
        <w:gridCol w:w="1480"/>
        <w:gridCol w:w="1320"/>
      </w:tblGrid>
      <w:tr w:rsidR="00725516" w14:paraId="50D4986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11516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CB73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codSectie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BE31F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Denumire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8FC14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F66D8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Prenume</w:t>
            </w:r>
            <w:proofErr w:type="spellEnd"/>
          </w:p>
        </w:tc>
      </w:tr>
      <w:tr w:rsidR="00725516" w14:paraId="500636F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E68DE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DE36B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E546D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ORL</w:t>
            </w:r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DABF4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E9E51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Marian</w:t>
            </w:r>
          </w:p>
        </w:tc>
      </w:tr>
      <w:tr w:rsidR="00725516" w14:paraId="263A512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78520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EF2F9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12F9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ORL</w:t>
            </w:r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B59C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</w:t>
            </w:r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FFB11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</w:t>
            </w:r>
          </w:p>
        </w:tc>
      </w:tr>
      <w:tr w:rsidR="00725516" w14:paraId="69C69F9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47C758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B74FB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79E3A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INTERNE</w:t>
            </w:r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1FD5D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5B4DD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Mircea</w:t>
            </w:r>
          </w:p>
        </w:tc>
      </w:tr>
      <w:tr w:rsidR="00725516" w14:paraId="5199EC5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E5B702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AA75F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7C149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INTERNE</w:t>
            </w:r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2FB85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</w:t>
            </w:r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C0556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Marius</w:t>
            </w:r>
          </w:p>
        </w:tc>
      </w:tr>
      <w:tr w:rsidR="00725516" w14:paraId="3AE4AC8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BE8B2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EAC58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A80C0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CHIRURGIE</w:t>
            </w:r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E34A6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</w:t>
            </w:r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B338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Vlad</w:t>
            </w:r>
          </w:p>
        </w:tc>
      </w:tr>
      <w:tr w:rsidR="00725516" w14:paraId="7E82D3C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BB220F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169F0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E0641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CHIRURGIE</w:t>
            </w:r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6D23F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Andreescu</w:t>
            </w:r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0AAC5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Alexandru</w:t>
            </w:r>
            <w:proofErr w:type="spellEnd"/>
          </w:p>
        </w:tc>
      </w:tr>
      <w:tr w:rsidR="00725516" w14:paraId="1523D1D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04813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DF07A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3593A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CHIRURGIE</w:t>
            </w:r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6EE69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Ionela</w:t>
            </w:r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90A55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Mirela</w:t>
            </w:r>
          </w:p>
        </w:tc>
      </w:tr>
      <w:tr w:rsidR="00725516" w14:paraId="3C5321F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354F9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3C0A3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07AB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CHIRURGIE</w:t>
            </w:r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12BD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34D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Andreea</w:t>
            </w:r>
            <w:proofErr w:type="spellEnd"/>
          </w:p>
        </w:tc>
      </w:tr>
      <w:tr w:rsidR="00725516" w14:paraId="424537E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B2473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C2253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19CBB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CARDIOLOGIE</w:t>
            </w:r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A8786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1EFFB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</w:tr>
      <w:tr w:rsidR="00725516" w14:paraId="105A73B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7F18CC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E72F9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187F0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CARDIOLOGIE</w:t>
            </w:r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CF0A7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Mihaela</w:t>
            </w:r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D12A8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Georgiana</w:t>
            </w:r>
          </w:p>
        </w:tc>
      </w:tr>
      <w:tr w:rsidR="00725516" w14:paraId="143FCFD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14E23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36D8B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8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2550E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CARDIOLOGIE</w:t>
            </w:r>
          </w:p>
        </w:tc>
        <w:tc>
          <w:tcPr>
            <w:tcW w:w="14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9CA48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Alexandra</w:t>
            </w:r>
          </w:p>
        </w:tc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5F976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Ioana</w:t>
            </w:r>
          </w:p>
        </w:tc>
      </w:tr>
    </w:tbl>
    <w:p w14:paraId="1F7FC884" w14:textId="043C37AA" w:rsidR="00BA5B3C" w:rsidRDefault="00BA5B3C">
      <w:pPr>
        <w:pStyle w:val="ListParagraph"/>
        <w:keepNext/>
        <w:keepLines/>
      </w:pPr>
    </w:p>
    <w:p w14:paraId="3D2E737F" w14:textId="77777777" w:rsidR="00BA5B3C" w:rsidRDefault="00BA5B3C" w:rsidP="00BA5B3C">
      <w:pPr>
        <w:pStyle w:val="ListParagraph"/>
        <w:keepNext/>
        <w:keepLines/>
      </w:pPr>
    </w:p>
    <w:p w14:paraId="4D326C85" w14:textId="728A42B8" w:rsidR="00725516" w:rsidRDefault="003B6D5C">
      <w:pPr>
        <w:pStyle w:val="ListParagraph"/>
        <w:keepNext/>
        <w:keepLines/>
        <w:numPr>
          <w:ilvl w:val="0"/>
          <w:numId w:val="1"/>
        </w:numPr>
      </w:pPr>
      <w:r>
        <w:t xml:space="preserve">Sa se </w:t>
      </w:r>
      <w:proofErr w:type="spellStart"/>
      <w:r>
        <w:t>afiseze</w:t>
      </w:r>
      <w:proofErr w:type="spellEnd"/>
      <w:r>
        <w:t xml:space="preserve"> total </w:t>
      </w:r>
      <w:proofErr w:type="spellStart"/>
      <w:r>
        <w:t>salarii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sectie</w:t>
      </w:r>
      <w:proofErr w:type="spellEnd"/>
    </w:p>
    <w:p w14:paraId="227A158A" w14:textId="77777777" w:rsidR="00725516" w:rsidRDefault="00725516">
      <w:pPr>
        <w:pStyle w:val="ListParagraph"/>
        <w:keepNext/>
        <w:keepLines/>
      </w:pPr>
    </w:p>
    <w:p w14:paraId="40992633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proofErr w:type="gramStart"/>
      <w:r>
        <w:t>A.codSectie</w:t>
      </w:r>
      <w:proofErr w:type="spellEnd"/>
      <w:proofErr w:type="gramEnd"/>
      <w:r>
        <w:t xml:space="preserve">, </w:t>
      </w:r>
      <w:proofErr w:type="spellStart"/>
      <w:r>
        <w:t>Denumire</w:t>
      </w:r>
      <w:proofErr w:type="spellEnd"/>
      <w:r>
        <w:t>, sum(</w:t>
      </w:r>
      <w:proofErr w:type="spellStart"/>
      <w:r>
        <w:t>Salariu</w:t>
      </w:r>
      <w:proofErr w:type="spellEnd"/>
      <w:r>
        <w:t xml:space="preserve">+ </w:t>
      </w:r>
      <w:proofErr w:type="spellStart"/>
      <w:r>
        <w:t>isnull</w:t>
      </w:r>
      <w:proofErr w:type="spellEnd"/>
      <w:r>
        <w:t>(Prima,0)) as [</w:t>
      </w:r>
      <w:proofErr w:type="spellStart"/>
      <w:r>
        <w:t>Toatal</w:t>
      </w:r>
      <w:proofErr w:type="spellEnd"/>
      <w:r>
        <w:t xml:space="preserve"> </w:t>
      </w:r>
      <w:proofErr w:type="spellStart"/>
      <w:r>
        <w:t>Salarii</w:t>
      </w:r>
      <w:proofErr w:type="spellEnd"/>
      <w:r>
        <w:t>]</w:t>
      </w:r>
    </w:p>
    <w:p w14:paraId="4E5B4EEA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tSectii</w:t>
      </w:r>
      <w:proofErr w:type="spellEnd"/>
      <w:r>
        <w:t xml:space="preserve"> as B on </w:t>
      </w:r>
      <w:proofErr w:type="spellStart"/>
      <w:proofErr w:type="gramStart"/>
      <w:r>
        <w:t>A.codSectie</w:t>
      </w:r>
      <w:proofErr w:type="spellEnd"/>
      <w:r>
        <w:t>=</w:t>
      </w:r>
      <w:proofErr w:type="spellStart"/>
      <w:r>
        <w:t>B.codSectie</w:t>
      </w:r>
      <w:proofErr w:type="spellEnd"/>
      <w:proofErr w:type="gramEnd"/>
    </w:p>
    <w:p w14:paraId="1FEF3F6D" w14:textId="77777777" w:rsidR="00725516" w:rsidRDefault="003B6D5C">
      <w:pPr>
        <w:shd w:val="clear" w:color="auto" w:fill="DEEAF6"/>
        <w:spacing w:after="0" w:line="256" w:lineRule="auto"/>
      </w:pPr>
      <w:r>
        <w:t xml:space="preserve">group by </w:t>
      </w:r>
      <w:proofErr w:type="spellStart"/>
      <w:proofErr w:type="gramStart"/>
      <w:r>
        <w:t>A.codSectie</w:t>
      </w:r>
      <w:proofErr w:type="spellEnd"/>
      <w:proofErr w:type="gramEnd"/>
      <w:r>
        <w:t xml:space="preserve">, </w:t>
      </w:r>
      <w:proofErr w:type="spellStart"/>
      <w:r>
        <w:t>Denumire</w:t>
      </w:r>
      <w:proofErr w:type="spellEnd"/>
    </w:p>
    <w:p w14:paraId="3860F8F6" w14:textId="77777777" w:rsidR="00725516" w:rsidRDefault="00725516">
      <w:pPr>
        <w:pStyle w:val="ListParagraph"/>
        <w:keepNext/>
        <w:keepLines/>
      </w:pPr>
    </w:p>
    <w:tbl>
      <w:tblPr>
        <w:tblW w:w="45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1457"/>
        <w:gridCol w:w="1600"/>
      </w:tblGrid>
      <w:tr w:rsidR="00725516" w14:paraId="6E64428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3BD05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codSectie</w:t>
            </w:r>
            <w:proofErr w:type="spellEnd"/>
          </w:p>
        </w:tc>
        <w:tc>
          <w:tcPr>
            <w:tcW w:w="145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B413F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Denumire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6F92EC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Toatal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Salarii</w:t>
            </w:r>
            <w:proofErr w:type="spellEnd"/>
          </w:p>
        </w:tc>
      </w:tr>
      <w:tr w:rsidR="00725516" w14:paraId="1EE1568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59D46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45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35F0F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ORL</w:t>
            </w:r>
          </w:p>
        </w:tc>
        <w:tc>
          <w:tcPr>
            <w:tcW w:w="16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694DFA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16200</w:t>
            </w:r>
          </w:p>
        </w:tc>
      </w:tr>
      <w:tr w:rsidR="00725516" w14:paraId="53E1745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C213E6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45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822CA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INTERNE</w:t>
            </w:r>
          </w:p>
        </w:tc>
        <w:tc>
          <w:tcPr>
            <w:tcW w:w="16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700A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16800</w:t>
            </w:r>
          </w:p>
        </w:tc>
      </w:tr>
      <w:tr w:rsidR="00725516" w14:paraId="2C1BC1D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390DB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45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0E73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CHIRURGIE</w:t>
            </w:r>
          </w:p>
        </w:tc>
        <w:tc>
          <w:tcPr>
            <w:tcW w:w="16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434E33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32950</w:t>
            </w:r>
          </w:p>
        </w:tc>
      </w:tr>
      <w:tr w:rsidR="00725516" w14:paraId="7B0EB54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E8EBC4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45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A985A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CARDIOLOGIE</w:t>
            </w:r>
          </w:p>
        </w:tc>
        <w:tc>
          <w:tcPr>
            <w:tcW w:w="16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7A6F5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24800</w:t>
            </w:r>
          </w:p>
        </w:tc>
      </w:tr>
    </w:tbl>
    <w:p w14:paraId="7E4E0A22" w14:textId="77777777" w:rsidR="00725516" w:rsidRDefault="00725516">
      <w:pPr>
        <w:pStyle w:val="ListParagraph"/>
        <w:keepNext/>
        <w:keepLines/>
      </w:pPr>
    </w:p>
    <w:p w14:paraId="12E7BF5A" w14:textId="77777777" w:rsidR="00725516" w:rsidRDefault="00725516">
      <w:pPr>
        <w:pStyle w:val="ListParagraph"/>
        <w:keepNext/>
        <w:keepLines/>
      </w:pPr>
    </w:p>
    <w:p w14:paraId="5FA4A30E" w14:textId="77777777" w:rsidR="00725516" w:rsidRDefault="003B6D5C">
      <w:pPr>
        <w:pStyle w:val="ListParagraph"/>
        <w:numPr>
          <w:ilvl w:val="0"/>
          <w:numId w:val="1"/>
        </w:numPr>
        <w:autoSpaceDE w:val="0"/>
        <w:spacing w:after="0" w:line="240" w:lineRule="auto"/>
      </w:pP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doctorii</w:t>
      </w:r>
      <w:proofErr w:type="spellEnd"/>
      <w:r>
        <w:t xml:space="preserve"> cu 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</w:t>
      </w:r>
    </w:p>
    <w:p w14:paraId="4A10353D" w14:textId="77777777" w:rsidR="00725516" w:rsidRDefault="00725516">
      <w:pPr>
        <w:pStyle w:val="ListParagraph"/>
        <w:autoSpaceDE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D7473D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r>
        <w:t>codDoctor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Salariu</w:t>
      </w:r>
      <w:proofErr w:type="spellEnd"/>
    </w:p>
    <w:p w14:paraId="5FD4E672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  <w:r>
        <w:t xml:space="preserve"> </w:t>
      </w:r>
    </w:p>
    <w:p w14:paraId="059983DA" w14:textId="77777777" w:rsidR="00725516" w:rsidRDefault="003B6D5C">
      <w:pPr>
        <w:shd w:val="clear" w:color="auto" w:fill="DEEAF6"/>
        <w:spacing w:after="0" w:line="256" w:lineRule="auto"/>
      </w:pPr>
      <w:r>
        <w:t xml:space="preserve">where </w:t>
      </w:r>
      <w:proofErr w:type="spellStart"/>
      <w:r>
        <w:t>Salariu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Salariu</w:t>
      </w:r>
      <w:proofErr w:type="spellEnd"/>
      <w:r>
        <w:t xml:space="preserve">) from </w:t>
      </w:r>
      <w:proofErr w:type="spellStart"/>
      <w:r>
        <w:t>tDoctori</w:t>
      </w:r>
      <w:proofErr w:type="spellEnd"/>
      <w:r>
        <w:t>)</w:t>
      </w:r>
    </w:p>
    <w:p w14:paraId="6D63ECE7" w14:textId="77777777" w:rsidR="00725516" w:rsidRDefault="00725516">
      <w:pPr>
        <w:pStyle w:val="ListParagraph"/>
        <w:keepNext/>
        <w:keepLines/>
      </w:pPr>
    </w:p>
    <w:p w14:paraId="2D84484A" w14:textId="77777777" w:rsidR="00725516" w:rsidRDefault="00725516">
      <w:pPr>
        <w:pStyle w:val="ListParagraph"/>
        <w:keepNext/>
        <w:keepLines/>
      </w:pPr>
    </w:p>
    <w:p w14:paraId="46D607CA" w14:textId="77777777" w:rsidR="00725516" w:rsidRDefault="003B6D5C">
      <w:pPr>
        <w:pStyle w:val="ListParagraph"/>
        <w:keepNext/>
        <w:keepLines/>
        <w:numPr>
          <w:ilvl w:val="0"/>
          <w:numId w:val="1"/>
        </w:numPr>
      </w:pPr>
      <w:r>
        <w:t xml:space="preserve">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doctorii</w:t>
      </w:r>
      <w:proofErr w:type="spellEnd"/>
      <w:r>
        <w:t xml:space="preserve"> care au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mediu</w:t>
      </w:r>
      <w:proofErr w:type="spellEnd"/>
    </w:p>
    <w:p w14:paraId="1BF5A01C" w14:textId="77777777" w:rsidR="00725516" w:rsidRDefault="00725516">
      <w:pPr>
        <w:pStyle w:val="ListParagraph"/>
        <w:keepNext/>
        <w:keepLines/>
      </w:pPr>
    </w:p>
    <w:p w14:paraId="390C0FD7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proofErr w:type="gramStart"/>
      <w:r>
        <w:t>codDoctor,Nume</w:t>
      </w:r>
      <w:proofErr w:type="gramEnd"/>
      <w:r>
        <w:t>,Prenume</w:t>
      </w:r>
      <w:proofErr w:type="spellEnd"/>
      <w:r>
        <w:t xml:space="preserve">, </w:t>
      </w:r>
      <w:proofErr w:type="spellStart"/>
      <w:r>
        <w:t>Salariu</w:t>
      </w:r>
      <w:proofErr w:type="spellEnd"/>
    </w:p>
    <w:p w14:paraId="1EC87164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  <w:r>
        <w:t xml:space="preserve"> </w:t>
      </w:r>
    </w:p>
    <w:p w14:paraId="0AB2CB58" w14:textId="77777777" w:rsidR="00725516" w:rsidRDefault="003B6D5C">
      <w:pPr>
        <w:shd w:val="clear" w:color="auto" w:fill="DEEAF6"/>
        <w:spacing w:after="0" w:line="256" w:lineRule="auto"/>
      </w:pPr>
      <w:r>
        <w:t xml:space="preserve">where </w:t>
      </w:r>
      <w:proofErr w:type="spellStart"/>
      <w:r>
        <w:t>Salariu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Salariu</w:t>
      </w:r>
      <w:proofErr w:type="spellEnd"/>
      <w:r>
        <w:t xml:space="preserve">) from </w:t>
      </w:r>
      <w:proofErr w:type="spellStart"/>
      <w:r>
        <w:t>tDoctori</w:t>
      </w:r>
      <w:proofErr w:type="spellEnd"/>
      <w:r>
        <w:t>)</w:t>
      </w:r>
    </w:p>
    <w:p w14:paraId="082FA36C" w14:textId="77777777" w:rsidR="00725516" w:rsidRDefault="00725516">
      <w:pPr>
        <w:pStyle w:val="ListParagraph"/>
        <w:keepNext/>
        <w:keepLines/>
      </w:pPr>
    </w:p>
    <w:tbl>
      <w:tblPr>
        <w:tblW w:w="44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2"/>
        <w:gridCol w:w="1380"/>
        <w:gridCol w:w="1033"/>
        <w:gridCol w:w="960"/>
      </w:tblGrid>
      <w:tr w:rsidR="00725516" w14:paraId="7571563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5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9D1F6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CAA2F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DA8A7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Prenume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FEBBA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</w:p>
        </w:tc>
      </w:tr>
      <w:tr w:rsidR="00725516" w14:paraId="5D0BB70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5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04B14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11C70A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</w:t>
            </w:r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0D80B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10655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8000</w:t>
            </w:r>
          </w:p>
        </w:tc>
      </w:tr>
      <w:tr w:rsidR="00725516" w14:paraId="621ACE0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5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9893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92F979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796AA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Mircea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FD5E6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</w:tr>
      <w:tr w:rsidR="00725516" w14:paraId="1BAFFE7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5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5E1EF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D67CFC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85C38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B3F8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</w:tr>
      <w:tr w:rsidR="00725516" w14:paraId="5A0B5DB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5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C1394D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C0094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</w:t>
            </w:r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1B00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Vlad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39F8D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11000</w:t>
            </w:r>
          </w:p>
        </w:tc>
      </w:tr>
    </w:tbl>
    <w:p w14:paraId="01161B22" w14:textId="77777777" w:rsidR="00725516" w:rsidRDefault="00725516">
      <w:pPr>
        <w:pStyle w:val="ListParagraph"/>
        <w:keepNext/>
        <w:keepLines/>
      </w:pPr>
    </w:p>
    <w:p w14:paraId="481B93EF" w14:textId="77777777" w:rsidR="00725516" w:rsidRDefault="00725516">
      <w:pPr>
        <w:pStyle w:val="ListParagraph"/>
      </w:pPr>
    </w:p>
    <w:p w14:paraId="65071496" w14:textId="77777777" w:rsidR="00725516" w:rsidRDefault="00725516">
      <w:pPr>
        <w:pStyle w:val="ListParagraph"/>
      </w:pPr>
    </w:p>
    <w:p w14:paraId="5BAD9ED9" w14:textId="77777777" w:rsidR="00725516" w:rsidRDefault="00725516">
      <w:pPr>
        <w:pStyle w:val="ListParagraph"/>
      </w:pPr>
    </w:p>
    <w:p w14:paraId="2EB3DB4D" w14:textId="77777777" w:rsidR="00725516" w:rsidRDefault="00725516">
      <w:pPr>
        <w:pStyle w:val="ListParagraph"/>
      </w:pPr>
    </w:p>
    <w:p w14:paraId="44F0E51A" w14:textId="77777777" w:rsidR="00725516" w:rsidRDefault="003B6D5C">
      <w:pPr>
        <w:pStyle w:val="ListParagraph"/>
        <w:numPr>
          <w:ilvl w:val="0"/>
          <w:numId w:val="1"/>
        </w:numPr>
      </w:pPr>
      <w:r>
        <w:lastRenderedPageBreak/>
        <w:t xml:space="preserve"> 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doctorii</w:t>
      </w:r>
      <w:proofErr w:type="spellEnd"/>
      <w:r>
        <w:t xml:space="preserve"> care au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al </w:t>
      </w:r>
      <w:proofErr w:type="spellStart"/>
      <w:r>
        <w:t>doctorilor</w:t>
      </w:r>
      <w:proofErr w:type="spellEnd"/>
      <w:r>
        <w:t xml:space="preserve"> din propria </w:t>
      </w:r>
      <w:proofErr w:type="spellStart"/>
      <w:r>
        <w:t>sectie</w:t>
      </w:r>
      <w:proofErr w:type="spellEnd"/>
    </w:p>
    <w:p w14:paraId="6891DEE6" w14:textId="77777777" w:rsidR="00725516" w:rsidRDefault="00725516">
      <w:pPr>
        <w:pStyle w:val="ListParagraph"/>
      </w:pPr>
    </w:p>
    <w:p w14:paraId="3F211032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proofErr w:type="gramStart"/>
      <w:r>
        <w:t>codDoctor,codSectie</w:t>
      </w:r>
      <w:proofErr w:type="spellEnd"/>
      <w:proofErr w:type="gramEnd"/>
      <w:r>
        <w:t xml:space="preserve">, </w:t>
      </w:r>
      <w:proofErr w:type="spellStart"/>
      <w:r>
        <w:t>Nume,Prenume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 xml:space="preserve">,  </w:t>
      </w:r>
    </w:p>
    <w:p w14:paraId="7277248E" w14:textId="77777777" w:rsidR="00725516" w:rsidRDefault="003B6D5C">
      <w:pPr>
        <w:shd w:val="clear" w:color="auto" w:fill="DEEAF6"/>
        <w:spacing w:after="0" w:line="256" w:lineRule="auto"/>
      </w:pPr>
      <w:r>
        <w:t xml:space="preserve">(select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Salariu</w:t>
      </w:r>
      <w:proofErr w:type="spellEnd"/>
      <w:r>
        <w:t xml:space="preserve">) from </w:t>
      </w:r>
      <w:proofErr w:type="spellStart"/>
      <w:r>
        <w:t>tDoctori</w:t>
      </w:r>
      <w:proofErr w:type="spellEnd"/>
      <w:r>
        <w:t xml:space="preserve"> where </w:t>
      </w:r>
      <w:proofErr w:type="spellStart"/>
      <w:r>
        <w:t>codSectie</w:t>
      </w:r>
      <w:proofErr w:type="spellEnd"/>
      <w:r>
        <w:t>=</w:t>
      </w:r>
      <w:proofErr w:type="spellStart"/>
      <w:r>
        <w:t>A.codSectie</w:t>
      </w:r>
      <w:proofErr w:type="spellEnd"/>
      <w:r>
        <w:t>) as [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pe </w:t>
      </w:r>
      <w:proofErr w:type="spellStart"/>
      <w:r>
        <w:t>sectie</w:t>
      </w:r>
      <w:proofErr w:type="spellEnd"/>
      <w:r>
        <w:t>]</w:t>
      </w:r>
    </w:p>
    <w:p w14:paraId="5FC245FC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  <w:r>
        <w:t xml:space="preserve"> as A </w:t>
      </w:r>
    </w:p>
    <w:p w14:paraId="3B03ABB0" w14:textId="77777777" w:rsidR="00725516" w:rsidRDefault="003B6D5C">
      <w:pPr>
        <w:shd w:val="clear" w:color="auto" w:fill="DEEAF6"/>
        <w:spacing w:after="0" w:line="256" w:lineRule="auto"/>
      </w:pPr>
      <w:r>
        <w:t xml:space="preserve">where </w:t>
      </w:r>
      <w:proofErr w:type="spellStart"/>
      <w:r>
        <w:t>Salariu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Salariu</w:t>
      </w:r>
      <w:proofErr w:type="spellEnd"/>
      <w:r>
        <w:t xml:space="preserve">) from </w:t>
      </w:r>
      <w:proofErr w:type="spellStart"/>
      <w:r>
        <w:t>tDoctori</w:t>
      </w:r>
      <w:proofErr w:type="spellEnd"/>
      <w:r>
        <w:t xml:space="preserve"> where </w:t>
      </w:r>
      <w:proofErr w:type="spellStart"/>
      <w:r>
        <w:t>codSectie</w:t>
      </w:r>
      <w:proofErr w:type="spellEnd"/>
      <w:r>
        <w:t>=</w:t>
      </w:r>
      <w:proofErr w:type="spellStart"/>
      <w:r>
        <w:t>A.codSectie</w:t>
      </w:r>
      <w:proofErr w:type="spellEnd"/>
      <w:r>
        <w:t>)</w:t>
      </w:r>
    </w:p>
    <w:p w14:paraId="16DE624C" w14:textId="77777777" w:rsidR="00725516" w:rsidRDefault="00725516">
      <w:pPr>
        <w:pStyle w:val="ListParagraph"/>
      </w:pPr>
    </w:p>
    <w:tbl>
      <w:tblPr>
        <w:tblW w:w="79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2"/>
        <w:gridCol w:w="1078"/>
        <w:gridCol w:w="1314"/>
        <w:gridCol w:w="1134"/>
        <w:gridCol w:w="851"/>
        <w:gridCol w:w="2409"/>
      </w:tblGrid>
      <w:tr w:rsidR="00725516" w14:paraId="56D9A7F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5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6DAB8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5AB43C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codSectie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C1393E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BDB20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Prenume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637A5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59B74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 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mediu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pe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sect</w:t>
            </w:r>
            <w:r>
              <w:rPr>
                <w:rFonts w:eastAsia="Times New Roman" w:cs="Calibri"/>
                <w:color w:val="000000"/>
                <w:lang w:eastAsia="en-GB"/>
              </w:rPr>
              <w:t>ie</w:t>
            </w:r>
            <w:proofErr w:type="spellEnd"/>
          </w:p>
        </w:tc>
      </w:tr>
      <w:tr w:rsidR="00725516" w14:paraId="5362E81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5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0D81E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3D463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31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BBC150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</w:t>
            </w: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F3F44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</w:t>
            </w:r>
          </w:p>
        </w:tc>
        <w:tc>
          <w:tcPr>
            <w:tcW w:w="85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EF15F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8000</w:t>
            </w:r>
          </w:p>
        </w:tc>
        <w:tc>
          <w:tcPr>
            <w:tcW w:w="240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29A9C6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</w:tr>
      <w:tr w:rsidR="00725516" w14:paraId="18CBE95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5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6DDDE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E66E7C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31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29722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0CF33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Mircea</w:t>
            </w:r>
          </w:p>
        </w:tc>
        <w:tc>
          <w:tcPr>
            <w:tcW w:w="85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DC90C1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240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A9FFEC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7750</w:t>
            </w:r>
          </w:p>
        </w:tc>
      </w:tr>
      <w:tr w:rsidR="00725516" w14:paraId="62AC8A5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5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C3519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1E2DC1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31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CE106B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</w:t>
            </w: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58A16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Vlad</w:t>
            </w:r>
          </w:p>
        </w:tc>
        <w:tc>
          <w:tcPr>
            <w:tcW w:w="85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34BFA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11000</w:t>
            </w:r>
          </w:p>
        </w:tc>
        <w:tc>
          <w:tcPr>
            <w:tcW w:w="240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A9AF0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8125</w:t>
            </w:r>
          </w:p>
        </w:tc>
      </w:tr>
      <w:tr w:rsidR="00725516" w14:paraId="5900693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5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43190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07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4B01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31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84F858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37F73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51D5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240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2F9A8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7833</w:t>
            </w:r>
          </w:p>
        </w:tc>
      </w:tr>
    </w:tbl>
    <w:p w14:paraId="7FD12BE2" w14:textId="77777777" w:rsidR="00725516" w:rsidRDefault="00725516">
      <w:pPr>
        <w:pStyle w:val="ListParagraph"/>
      </w:pPr>
    </w:p>
    <w:p w14:paraId="168D7331" w14:textId="77777777" w:rsidR="00725516" w:rsidRDefault="00725516">
      <w:pPr>
        <w:pStyle w:val="ListParagraph"/>
      </w:pPr>
    </w:p>
    <w:p w14:paraId="4B88DC77" w14:textId="77777777" w:rsidR="00725516" w:rsidRDefault="003B6D5C">
      <w:pPr>
        <w:pStyle w:val="ListParagraph"/>
      </w:pPr>
      <w:proofErr w:type="spellStart"/>
      <w:r>
        <w:t>varianta</w:t>
      </w:r>
      <w:proofErr w:type="spellEnd"/>
      <w:r>
        <w:t xml:space="preserve"> 2:</w:t>
      </w:r>
    </w:p>
    <w:p w14:paraId="5C7EADE0" w14:textId="77777777" w:rsidR="00725516" w:rsidRDefault="00725516">
      <w:pPr>
        <w:pStyle w:val="ListParagraph"/>
      </w:pPr>
    </w:p>
    <w:p w14:paraId="02E152C1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proofErr w:type="gramStart"/>
      <w:r>
        <w:t>codDoctor,B</w:t>
      </w:r>
      <w:proofErr w:type="gramEnd"/>
      <w:r>
        <w:t>.codSectie</w:t>
      </w:r>
      <w:proofErr w:type="spellEnd"/>
      <w:r>
        <w:t xml:space="preserve">, </w:t>
      </w:r>
      <w:proofErr w:type="spellStart"/>
      <w:r>
        <w:t>Nume,Prenume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>, [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sectie</w:t>
      </w:r>
      <w:proofErr w:type="spellEnd"/>
      <w:r>
        <w:t>]</w:t>
      </w:r>
    </w:p>
    <w:p w14:paraId="19306A91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inner join </w:t>
      </w:r>
    </w:p>
    <w:p w14:paraId="7174F5D9" w14:textId="77777777" w:rsidR="00725516" w:rsidRDefault="003B6D5C">
      <w:pPr>
        <w:shd w:val="clear" w:color="auto" w:fill="DEEAF6"/>
        <w:spacing w:after="0" w:line="256" w:lineRule="auto"/>
      </w:pPr>
      <w:r>
        <w:t xml:space="preserve">(select </w:t>
      </w:r>
      <w:proofErr w:type="spellStart"/>
      <w:proofErr w:type="gramStart"/>
      <w:r>
        <w:t>codSectie,avg</w:t>
      </w:r>
      <w:proofErr w:type="spellEnd"/>
      <w:proofErr w:type="gramEnd"/>
      <w:r>
        <w:t>(</w:t>
      </w:r>
      <w:proofErr w:type="spellStart"/>
      <w:r>
        <w:t>Salariu</w:t>
      </w:r>
      <w:proofErr w:type="spellEnd"/>
      <w:r>
        <w:t>)as [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sectie</w:t>
      </w:r>
      <w:proofErr w:type="spellEnd"/>
      <w:r>
        <w:t xml:space="preserve">] from </w:t>
      </w:r>
      <w:proofErr w:type="spellStart"/>
      <w:r>
        <w:t>tDoctori</w:t>
      </w:r>
      <w:proofErr w:type="spellEnd"/>
      <w:r>
        <w:t xml:space="preserve"> group by </w:t>
      </w:r>
      <w:proofErr w:type="spellStart"/>
      <w:r>
        <w:t>codSectie</w:t>
      </w:r>
      <w:proofErr w:type="spellEnd"/>
      <w:r>
        <w:t xml:space="preserve">) as B </w:t>
      </w:r>
    </w:p>
    <w:p w14:paraId="2F086704" w14:textId="77777777" w:rsidR="00725516" w:rsidRDefault="003B6D5C">
      <w:pPr>
        <w:shd w:val="clear" w:color="auto" w:fill="DEEAF6"/>
        <w:spacing w:after="0" w:line="256" w:lineRule="auto"/>
      </w:pPr>
      <w:r>
        <w:t xml:space="preserve">on </w:t>
      </w:r>
      <w:proofErr w:type="spellStart"/>
      <w:proofErr w:type="gramStart"/>
      <w:r>
        <w:t>A.codSectie</w:t>
      </w:r>
      <w:proofErr w:type="spellEnd"/>
      <w:r>
        <w:t>=</w:t>
      </w:r>
      <w:proofErr w:type="spellStart"/>
      <w:r>
        <w:t>B.codSectie</w:t>
      </w:r>
      <w:proofErr w:type="spellEnd"/>
      <w:proofErr w:type="gramEnd"/>
    </w:p>
    <w:p w14:paraId="7064CE8E" w14:textId="77777777" w:rsidR="00725516" w:rsidRDefault="003B6D5C">
      <w:pPr>
        <w:shd w:val="clear" w:color="auto" w:fill="DEEAF6"/>
        <w:spacing w:after="0" w:line="256" w:lineRule="auto"/>
      </w:pPr>
      <w:proofErr w:type="gramStart"/>
      <w:r>
        <w:t xml:space="preserve">where  </w:t>
      </w:r>
      <w:proofErr w:type="spellStart"/>
      <w:r>
        <w:t>Salariu</w:t>
      </w:r>
      <w:proofErr w:type="spellEnd"/>
      <w:proofErr w:type="gramEnd"/>
      <w:r>
        <w:t>&gt;([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sectie</w:t>
      </w:r>
      <w:proofErr w:type="spellEnd"/>
      <w:r>
        <w:t xml:space="preserve">])  </w:t>
      </w:r>
    </w:p>
    <w:p w14:paraId="66551013" w14:textId="77777777" w:rsidR="00725516" w:rsidRDefault="00725516">
      <w:pPr>
        <w:pStyle w:val="ListParagraph"/>
      </w:pPr>
    </w:p>
    <w:tbl>
      <w:tblPr>
        <w:tblW w:w="79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0"/>
        <w:gridCol w:w="1120"/>
        <w:gridCol w:w="1380"/>
        <w:gridCol w:w="1033"/>
        <w:gridCol w:w="960"/>
        <w:gridCol w:w="2160"/>
      </w:tblGrid>
      <w:tr w:rsidR="00725516" w14:paraId="19E8580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5697B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7607C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codSectie</w:t>
            </w:r>
            <w:proofErr w:type="spellEnd"/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D4B70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3F216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Prenume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3B0D2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3B4B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mediu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sectie</w:t>
            </w:r>
            <w:proofErr w:type="spellEnd"/>
          </w:p>
        </w:tc>
      </w:tr>
      <w:tr w:rsidR="00725516" w14:paraId="5A9BDDB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86AB7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6CA54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EA091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</w:t>
            </w:r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32A9F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B01FC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8000</w:t>
            </w:r>
          </w:p>
        </w:tc>
        <w:tc>
          <w:tcPr>
            <w:tcW w:w="2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C09EE0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</w:tr>
      <w:tr w:rsidR="00725516" w14:paraId="43743A6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96070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997FCD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C89B8A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03BC3A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Mircea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58AE4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2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239767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7750</w:t>
            </w:r>
          </w:p>
        </w:tc>
      </w:tr>
      <w:tr w:rsidR="00725516" w14:paraId="09DEBFD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F1338B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534931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2BB3A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</w:t>
            </w:r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97886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Vlad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97C04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11000</w:t>
            </w:r>
          </w:p>
        </w:tc>
        <w:tc>
          <w:tcPr>
            <w:tcW w:w="2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F764B2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8125</w:t>
            </w:r>
          </w:p>
        </w:tc>
      </w:tr>
      <w:tr w:rsidR="00725516" w14:paraId="7659705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72069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73181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6FBFF0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2319A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9BEFBD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2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8F7DB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7833</w:t>
            </w:r>
          </w:p>
        </w:tc>
      </w:tr>
    </w:tbl>
    <w:p w14:paraId="60387786" w14:textId="77777777" w:rsidR="00725516" w:rsidRDefault="00725516">
      <w:pPr>
        <w:pStyle w:val="ListParagraph"/>
      </w:pPr>
    </w:p>
    <w:p w14:paraId="714E447D" w14:textId="77777777" w:rsidR="00725516" w:rsidRDefault="003B6D5C">
      <w:pPr>
        <w:pStyle w:val="ListParagraph"/>
      </w:pPr>
      <w:r>
        <w:t xml:space="preserve">-- </w:t>
      </w:r>
      <w:proofErr w:type="spellStart"/>
      <w:r>
        <w:t>varianta</w:t>
      </w:r>
      <w:proofErr w:type="spellEnd"/>
      <w:r>
        <w:t xml:space="preserve"> 3</w:t>
      </w:r>
    </w:p>
    <w:p w14:paraId="62A6766E" w14:textId="77777777" w:rsidR="00725516" w:rsidRDefault="00725516">
      <w:pPr>
        <w:pStyle w:val="ListParagraph"/>
      </w:pPr>
    </w:p>
    <w:p w14:paraId="271A4017" w14:textId="77777777" w:rsidR="00725516" w:rsidRDefault="003B6D5C">
      <w:pPr>
        <w:shd w:val="clear" w:color="auto" w:fill="DEEAF6"/>
        <w:spacing w:after="0" w:line="256" w:lineRule="auto"/>
      </w:pPr>
      <w:r>
        <w:t xml:space="preserve">create view </w:t>
      </w:r>
      <w:proofErr w:type="spellStart"/>
      <w:r>
        <w:t>vSalariiMedii</w:t>
      </w:r>
      <w:proofErr w:type="spellEnd"/>
      <w:r>
        <w:t xml:space="preserve"> </w:t>
      </w:r>
    </w:p>
    <w:p w14:paraId="35197BF0" w14:textId="77777777" w:rsidR="00725516" w:rsidRDefault="003B6D5C">
      <w:pPr>
        <w:shd w:val="clear" w:color="auto" w:fill="DEEAF6"/>
        <w:spacing w:after="0" w:line="256" w:lineRule="auto"/>
      </w:pPr>
      <w:r>
        <w:t xml:space="preserve">as (select </w:t>
      </w:r>
      <w:proofErr w:type="spellStart"/>
      <w:proofErr w:type="gramStart"/>
      <w:r>
        <w:t>codSectie,avg</w:t>
      </w:r>
      <w:proofErr w:type="spellEnd"/>
      <w:proofErr w:type="gramEnd"/>
      <w:r>
        <w:t>(</w:t>
      </w:r>
      <w:proofErr w:type="spellStart"/>
      <w:r>
        <w:t>Salariu</w:t>
      </w:r>
      <w:proofErr w:type="spellEnd"/>
      <w:r>
        <w:t>)as [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sectie</w:t>
      </w:r>
      <w:proofErr w:type="spellEnd"/>
      <w:r>
        <w:t xml:space="preserve">] from </w:t>
      </w:r>
      <w:proofErr w:type="spellStart"/>
      <w:r>
        <w:t>tDoctori</w:t>
      </w:r>
      <w:proofErr w:type="spellEnd"/>
      <w:r>
        <w:t xml:space="preserve"> group by </w:t>
      </w:r>
      <w:proofErr w:type="spellStart"/>
      <w:r>
        <w:t>codSectie</w:t>
      </w:r>
      <w:proofErr w:type="spellEnd"/>
      <w:r>
        <w:t>)</w:t>
      </w:r>
    </w:p>
    <w:p w14:paraId="2DB467E7" w14:textId="77777777" w:rsidR="00725516" w:rsidRDefault="00725516">
      <w:pPr>
        <w:shd w:val="clear" w:color="auto" w:fill="DEEAF6"/>
        <w:spacing w:after="0" w:line="256" w:lineRule="auto"/>
      </w:pPr>
    </w:p>
    <w:p w14:paraId="7D02C7DB" w14:textId="77777777" w:rsidR="00725516" w:rsidRDefault="003B6D5C">
      <w:pPr>
        <w:shd w:val="clear" w:color="auto" w:fill="DEEAF6"/>
        <w:spacing w:after="0" w:line="256" w:lineRule="auto"/>
      </w:pPr>
      <w:r>
        <w:t>go</w:t>
      </w:r>
    </w:p>
    <w:p w14:paraId="6EBA0C93" w14:textId="77777777" w:rsidR="00725516" w:rsidRDefault="00725516">
      <w:pPr>
        <w:shd w:val="clear" w:color="auto" w:fill="DEEAF6"/>
        <w:spacing w:after="0" w:line="256" w:lineRule="auto"/>
      </w:pPr>
    </w:p>
    <w:p w14:paraId="72815285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proofErr w:type="gramStart"/>
      <w:r>
        <w:t>codDoctor,B</w:t>
      </w:r>
      <w:proofErr w:type="gramEnd"/>
      <w:r>
        <w:t>.codSectie</w:t>
      </w:r>
      <w:proofErr w:type="spellEnd"/>
      <w:r>
        <w:t xml:space="preserve">, </w:t>
      </w:r>
      <w:proofErr w:type="spellStart"/>
      <w:r>
        <w:t>Nume,Prenume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>, [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sectie</w:t>
      </w:r>
      <w:proofErr w:type="spellEnd"/>
      <w:r>
        <w:t>]</w:t>
      </w:r>
    </w:p>
    <w:p w14:paraId="6647A08A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vSalariiMedii</w:t>
      </w:r>
      <w:proofErr w:type="spellEnd"/>
      <w:r>
        <w:t xml:space="preserve"> as </w:t>
      </w:r>
      <w:proofErr w:type="gramStart"/>
      <w:r>
        <w:t>B  on</w:t>
      </w:r>
      <w:proofErr w:type="gramEnd"/>
      <w:r>
        <w:t xml:space="preserve"> </w:t>
      </w:r>
      <w:proofErr w:type="spellStart"/>
      <w:r>
        <w:t>A.codSectie</w:t>
      </w:r>
      <w:proofErr w:type="spellEnd"/>
      <w:r>
        <w:t>=</w:t>
      </w:r>
      <w:proofErr w:type="spellStart"/>
      <w:r>
        <w:t>B.codSectie</w:t>
      </w:r>
      <w:proofErr w:type="spellEnd"/>
    </w:p>
    <w:p w14:paraId="64E6C172" w14:textId="77777777" w:rsidR="00725516" w:rsidRDefault="003B6D5C">
      <w:pPr>
        <w:shd w:val="clear" w:color="auto" w:fill="DEEAF6"/>
        <w:spacing w:after="0" w:line="256" w:lineRule="auto"/>
      </w:pPr>
      <w:proofErr w:type="gramStart"/>
      <w:r>
        <w:t xml:space="preserve">where  </w:t>
      </w:r>
      <w:proofErr w:type="spellStart"/>
      <w:r>
        <w:t>Salariu</w:t>
      </w:r>
      <w:proofErr w:type="spellEnd"/>
      <w:proofErr w:type="gramEnd"/>
      <w:r>
        <w:t>&gt;([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sectie</w:t>
      </w:r>
      <w:proofErr w:type="spellEnd"/>
      <w:r>
        <w:t>])</w:t>
      </w:r>
    </w:p>
    <w:p w14:paraId="03982129" w14:textId="77777777" w:rsidR="00725516" w:rsidRDefault="00725516">
      <w:pPr>
        <w:pStyle w:val="ListParagraph"/>
      </w:pPr>
    </w:p>
    <w:p w14:paraId="7E3CE733" w14:textId="77777777" w:rsidR="00725516" w:rsidRDefault="00725516">
      <w:pPr>
        <w:pStyle w:val="ListParagraph"/>
      </w:pPr>
    </w:p>
    <w:tbl>
      <w:tblPr>
        <w:tblW w:w="79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0"/>
        <w:gridCol w:w="1120"/>
        <w:gridCol w:w="1380"/>
        <w:gridCol w:w="1033"/>
        <w:gridCol w:w="960"/>
        <w:gridCol w:w="2160"/>
      </w:tblGrid>
      <w:tr w:rsidR="00725516" w14:paraId="25C1022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E9068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lastRenderedPageBreak/>
              <w:t>codDoctor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76A970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</w:t>
            </w:r>
            <w:r>
              <w:rPr>
                <w:rFonts w:eastAsia="Times New Roman" w:cs="Calibri"/>
                <w:color w:val="000000"/>
                <w:lang w:eastAsia="en-GB"/>
              </w:rPr>
              <w:t>ectie</w:t>
            </w:r>
            <w:proofErr w:type="spellEnd"/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4F2EB7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BFFF9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Prenume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BE21C5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22667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Salariu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mediu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sectie</w:t>
            </w:r>
            <w:proofErr w:type="spellEnd"/>
          </w:p>
        </w:tc>
      </w:tr>
      <w:tr w:rsidR="00725516" w14:paraId="03356D6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7B4FE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B444CE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s1        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05332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</w:t>
            </w:r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44A67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B3F707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8000</w:t>
            </w:r>
          </w:p>
        </w:tc>
        <w:tc>
          <w:tcPr>
            <w:tcW w:w="2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18BDC7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7500</w:t>
            </w:r>
          </w:p>
        </w:tc>
      </w:tr>
      <w:tr w:rsidR="00725516" w14:paraId="0DC2873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B3211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0A832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s2        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560DF8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</w:t>
            </w:r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28963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Mircea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3D4779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2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EBD120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7750</w:t>
            </w:r>
          </w:p>
        </w:tc>
      </w:tr>
      <w:tr w:rsidR="00725516" w14:paraId="389A22B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A844C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25BB5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s3        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51195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</w:t>
            </w:r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40715E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Vlad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4A273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11000</w:t>
            </w:r>
          </w:p>
        </w:tc>
        <w:tc>
          <w:tcPr>
            <w:tcW w:w="2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D07EB7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8125</w:t>
            </w:r>
          </w:p>
        </w:tc>
      </w:tr>
      <w:tr w:rsidR="00725516" w14:paraId="7696826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2F0F2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52304F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s4        </w:t>
            </w:r>
          </w:p>
        </w:tc>
        <w:tc>
          <w:tcPr>
            <w:tcW w:w="13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14099D" w14:textId="77777777" w:rsidR="00725516" w:rsidRDefault="003B6D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</w:p>
        </w:tc>
        <w:tc>
          <w:tcPr>
            <w:tcW w:w="10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C18760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7368AF" w14:textId="77777777" w:rsidR="00725516" w:rsidRDefault="003B6D5C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10000</w:t>
            </w:r>
          </w:p>
        </w:tc>
        <w:tc>
          <w:tcPr>
            <w:tcW w:w="216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83DBDC" w14:textId="77777777" w:rsidR="00725516" w:rsidRDefault="003B6D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7833</w:t>
            </w:r>
          </w:p>
        </w:tc>
      </w:tr>
    </w:tbl>
    <w:p w14:paraId="07159073" w14:textId="77777777" w:rsidR="00725516" w:rsidRDefault="00725516">
      <w:pPr>
        <w:pStyle w:val="ListParagraph"/>
      </w:pPr>
    </w:p>
    <w:p w14:paraId="615335F6" w14:textId="77777777" w:rsidR="00725516" w:rsidRDefault="00725516">
      <w:pPr>
        <w:pStyle w:val="ListParagraph"/>
      </w:pPr>
    </w:p>
    <w:p w14:paraId="504A0252" w14:textId="77777777" w:rsidR="00725516" w:rsidRDefault="003B6D5C">
      <w:pPr>
        <w:pStyle w:val="ListParagraph"/>
        <w:numPr>
          <w:ilvl w:val="0"/>
          <w:numId w:val="1"/>
        </w:numPr>
      </w:pPr>
      <w:r>
        <w:t xml:space="preserve">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sectiile</w:t>
      </w:r>
      <w:proofErr w:type="spellEnd"/>
      <w:r>
        <w:t xml:space="preserve"> care nu au medici </w:t>
      </w:r>
      <w:proofErr w:type="spellStart"/>
      <w:r>
        <w:t>asociati</w:t>
      </w:r>
      <w:proofErr w:type="spellEnd"/>
    </w:p>
    <w:p w14:paraId="4247E978" w14:textId="77777777" w:rsidR="00725516" w:rsidRDefault="00725516">
      <w:pPr>
        <w:pStyle w:val="ListParagraph"/>
      </w:pPr>
    </w:p>
    <w:p w14:paraId="5BD466BA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proofErr w:type="gramStart"/>
      <w:r>
        <w:t>codSectie,Denumire</w:t>
      </w:r>
      <w:proofErr w:type="spellEnd"/>
      <w:proofErr w:type="gramEnd"/>
    </w:p>
    <w:p w14:paraId="7E75C801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tSectii</w:t>
      </w:r>
      <w:proofErr w:type="spellEnd"/>
      <w:r>
        <w:t xml:space="preserve"> </w:t>
      </w:r>
    </w:p>
    <w:p w14:paraId="0786D7C9" w14:textId="77777777" w:rsidR="00725516" w:rsidRDefault="003B6D5C">
      <w:pPr>
        <w:shd w:val="clear" w:color="auto" w:fill="DEEAF6"/>
        <w:spacing w:after="0" w:line="256" w:lineRule="auto"/>
      </w:pPr>
      <w:r>
        <w:t xml:space="preserve">where </w:t>
      </w:r>
      <w:proofErr w:type="spellStart"/>
      <w:r>
        <w:t>codSectie</w:t>
      </w:r>
      <w:proofErr w:type="spellEnd"/>
      <w:r>
        <w:t xml:space="preserve"> not in (select distinct </w:t>
      </w:r>
      <w:proofErr w:type="spellStart"/>
      <w:r>
        <w:t>codSectie</w:t>
      </w:r>
      <w:proofErr w:type="spellEnd"/>
      <w:r>
        <w:t xml:space="preserve"> from </w:t>
      </w:r>
      <w:proofErr w:type="spellStart"/>
      <w:proofErr w:type="gramStart"/>
      <w:r>
        <w:t>tDoctori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statut</w:t>
      </w:r>
      <w:proofErr w:type="spellEnd"/>
      <w:r>
        <w:t>='a')</w:t>
      </w:r>
    </w:p>
    <w:p w14:paraId="5B10F297" w14:textId="77777777" w:rsidR="00725516" w:rsidRDefault="00725516">
      <w:pPr>
        <w:pStyle w:val="ListParagraph"/>
      </w:pPr>
    </w:p>
    <w:p w14:paraId="34376A04" w14:textId="77777777" w:rsidR="00725516" w:rsidRDefault="003B6D5C">
      <w:pPr>
        <w:pStyle w:val="ListParagraph"/>
      </w:pPr>
      <w:proofErr w:type="spellStart"/>
      <w:r>
        <w:t>codSectie</w:t>
      </w:r>
      <w:proofErr w:type="spellEnd"/>
      <w:r>
        <w:tab/>
      </w:r>
      <w:proofErr w:type="spellStart"/>
      <w:r>
        <w:t>Denumire</w:t>
      </w:r>
      <w:proofErr w:type="spellEnd"/>
    </w:p>
    <w:p w14:paraId="4CEAE927" w14:textId="77777777" w:rsidR="00725516" w:rsidRDefault="003B6D5C">
      <w:pPr>
        <w:pStyle w:val="ListParagraph"/>
      </w:pPr>
      <w:r>
        <w:t xml:space="preserve">s1        </w:t>
      </w:r>
      <w:r>
        <w:tab/>
        <w:t>ORL</w:t>
      </w:r>
    </w:p>
    <w:p w14:paraId="6AFF64DE" w14:textId="77777777" w:rsidR="00725516" w:rsidRDefault="003B6D5C">
      <w:pPr>
        <w:pStyle w:val="ListParagraph"/>
      </w:pPr>
      <w:r>
        <w:t xml:space="preserve">s3        </w:t>
      </w:r>
      <w:r>
        <w:tab/>
        <w:t>CHIRURGIE</w:t>
      </w:r>
    </w:p>
    <w:p w14:paraId="62CD8179" w14:textId="77777777" w:rsidR="00725516" w:rsidRDefault="003B6D5C">
      <w:pPr>
        <w:pStyle w:val="ListParagraph"/>
      </w:pPr>
      <w:r>
        <w:t xml:space="preserve">s4        </w:t>
      </w:r>
      <w:r>
        <w:tab/>
        <w:t>CARDIOLOGIE</w:t>
      </w:r>
    </w:p>
    <w:p w14:paraId="00ECDD4C" w14:textId="77777777" w:rsidR="00725516" w:rsidRDefault="00725516">
      <w:pPr>
        <w:pStyle w:val="ListParagraph"/>
      </w:pPr>
    </w:p>
    <w:p w14:paraId="19F25406" w14:textId="77777777" w:rsidR="00725516" w:rsidRDefault="003B6D5C">
      <w:pPr>
        <w:pStyle w:val="ListParagraph"/>
        <w:numPr>
          <w:ilvl w:val="0"/>
          <w:numId w:val="1"/>
        </w:numPr>
      </w:pPr>
      <w:r>
        <w:t xml:space="preserve"> 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CodDoctor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 </w:t>
      </w:r>
      <w:r>
        <w:t xml:space="preserve">doctor, Cod </w:t>
      </w:r>
      <w:proofErr w:type="spellStart"/>
      <w:r>
        <w:t>sef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sef</w:t>
      </w:r>
      <w:proofErr w:type="spellEnd"/>
    </w:p>
    <w:p w14:paraId="008E327E" w14:textId="77777777" w:rsidR="00725516" w:rsidRDefault="00725516">
      <w:pPr>
        <w:pStyle w:val="ListParagraph"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sz w:val="19"/>
          <w:szCs w:val="19"/>
        </w:rPr>
      </w:pPr>
    </w:p>
    <w:p w14:paraId="6A33AF40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proofErr w:type="gramStart"/>
      <w:r>
        <w:t>A.codDoctor</w:t>
      </w:r>
      <w:proofErr w:type="gramEnd"/>
      <w:r>
        <w:t>,A.nume</w:t>
      </w:r>
      <w:proofErr w:type="spellEnd"/>
      <w:r>
        <w:t>+' '+</w:t>
      </w:r>
      <w:proofErr w:type="spellStart"/>
      <w:r>
        <w:t>A.Prenume</w:t>
      </w:r>
      <w:proofErr w:type="spellEnd"/>
      <w:r>
        <w:t xml:space="preserve"> as [</w:t>
      </w:r>
      <w:proofErr w:type="spellStart"/>
      <w:r>
        <w:t>Nume</w:t>
      </w:r>
      <w:proofErr w:type="spellEnd"/>
      <w:r>
        <w:t xml:space="preserve"> </w:t>
      </w:r>
      <w:proofErr w:type="spellStart"/>
      <w:r>
        <w:t>doctot</w:t>
      </w:r>
      <w:proofErr w:type="spellEnd"/>
      <w:r>
        <w:t>],</w:t>
      </w:r>
    </w:p>
    <w:p w14:paraId="5BD71788" w14:textId="77777777" w:rsidR="00725516" w:rsidRDefault="003B6D5C">
      <w:pPr>
        <w:shd w:val="clear" w:color="auto" w:fill="DEEAF6"/>
        <w:spacing w:after="0" w:line="256" w:lineRule="auto"/>
      </w:pPr>
      <w:r>
        <w:t xml:space="preserve">      </w:t>
      </w:r>
      <w:proofErr w:type="spellStart"/>
      <w:proofErr w:type="gramStart"/>
      <w:r>
        <w:t>A.CodSef</w:t>
      </w:r>
      <w:proofErr w:type="gramEnd"/>
      <w:r>
        <w:t>,B.Nume</w:t>
      </w:r>
      <w:proofErr w:type="spellEnd"/>
      <w:r>
        <w:t>+' '+</w:t>
      </w:r>
      <w:proofErr w:type="spellStart"/>
      <w:r>
        <w:t>B.Prenume</w:t>
      </w:r>
      <w:proofErr w:type="spellEnd"/>
      <w:r>
        <w:t xml:space="preserve"> as [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sef</w:t>
      </w:r>
      <w:proofErr w:type="spellEnd"/>
      <w:r>
        <w:t>]</w:t>
      </w:r>
    </w:p>
    <w:p w14:paraId="65AEB1F7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  <w:r>
        <w:t xml:space="preserve"> as A left join </w:t>
      </w:r>
      <w:proofErr w:type="spellStart"/>
      <w:r>
        <w:t>tDoctori</w:t>
      </w:r>
      <w:proofErr w:type="spellEnd"/>
      <w:r>
        <w:t xml:space="preserve"> as B on </w:t>
      </w:r>
      <w:proofErr w:type="spellStart"/>
      <w:proofErr w:type="gramStart"/>
      <w:r>
        <w:t>A.CodSef</w:t>
      </w:r>
      <w:proofErr w:type="spellEnd"/>
      <w:r>
        <w:t>=</w:t>
      </w:r>
      <w:proofErr w:type="spellStart"/>
      <w:r>
        <w:t>B.CodDoctor</w:t>
      </w:r>
      <w:proofErr w:type="spellEnd"/>
      <w:proofErr w:type="gramEnd"/>
    </w:p>
    <w:p w14:paraId="79EE50B4" w14:textId="77777777" w:rsidR="00725516" w:rsidRDefault="00725516">
      <w:pPr>
        <w:pStyle w:val="ListParagraph"/>
      </w:pPr>
    </w:p>
    <w:tbl>
      <w:tblPr>
        <w:tblW w:w="833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5"/>
        <w:gridCol w:w="2320"/>
        <w:gridCol w:w="1300"/>
        <w:gridCol w:w="2200"/>
      </w:tblGrid>
      <w:tr w:rsidR="00725516" w14:paraId="1DF7EDC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9B12E2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304DEE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doctot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2A7788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CodSef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386E9A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sef</w:t>
            </w:r>
            <w:proofErr w:type="spellEnd"/>
          </w:p>
        </w:tc>
      </w:tr>
      <w:tr w:rsidR="00725516" w14:paraId="1FE034A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68B67E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DCE27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 Ion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4A617E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8B08DE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</w:tr>
      <w:tr w:rsidR="00725516" w14:paraId="23BA6C3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506B7D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389A89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 Mircea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8D6AFD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4E30FF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</w:tr>
      <w:tr w:rsidR="00725516" w14:paraId="5870043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D77CE9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DFD030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 Marius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42773C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522AD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 Mircea</w:t>
            </w:r>
          </w:p>
        </w:tc>
      </w:tr>
      <w:tr w:rsidR="00725516" w14:paraId="0500279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E82C0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CAF89C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 Marian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B051FC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461E2C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 Ion</w:t>
            </w:r>
          </w:p>
        </w:tc>
      </w:tr>
      <w:tr w:rsidR="00725516" w14:paraId="509C517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FADE9B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AE6F4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B0837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36FD32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</w:tr>
      <w:tr w:rsidR="00725516" w14:paraId="65505E6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EEF896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C3539B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Mihaela Georgiana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B353A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E5DCB2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</w:tr>
      <w:tr w:rsidR="00725516" w14:paraId="068CA78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433331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FD676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Alexandra Ioana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A349C8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23A1F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</w:tr>
      <w:tr w:rsidR="00725516" w14:paraId="7E6B35D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2DD99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C1956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64E184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2C66A8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NULL</w:t>
            </w:r>
          </w:p>
        </w:tc>
      </w:tr>
      <w:tr w:rsidR="00725516" w14:paraId="405A9BC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FD47DA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BA72CE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Andreescu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Alexandru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D2FF03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8DD614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  <w:tr w:rsidR="00725516" w14:paraId="7E964B3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15F076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B6C54C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Ionela Mirela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BB3C5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EC917E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  <w:tr w:rsidR="00725516" w14:paraId="2526476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1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D15367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797428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Popa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Andreea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69DEEC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99ED02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</w:tbl>
    <w:p w14:paraId="488F41C5" w14:textId="77777777" w:rsidR="00725516" w:rsidRDefault="00725516">
      <w:pPr>
        <w:pStyle w:val="ListParagraph"/>
      </w:pPr>
    </w:p>
    <w:p w14:paraId="3ADAF13E" w14:textId="52A94118" w:rsidR="00725516" w:rsidRDefault="00725516">
      <w:pPr>
        <w:pStyle w:val="ListParagraph"/>
      </w:pPr>
    </w:p>
    <w:p w14:paraId="423311CE" w14:textId="77777777" w:rsidR="00BA5B3C" w:rsidRDefault="00BA5B3C">
      <w:pPr>
        <w:pStyle w:val="ListParagraph"/>
      </w:pPr>
    </w:p>
    <w:p w14:paraId="7C65A6B8" w14:textId="77777777" w:rsidR="00725516" w:rsidRDefault="00725516">
      <w:pPr>
        <w:pStyle w:val="ListParagraph"/>
      </w:pPr>
    </w:p>
    <w:p w14:paraId="62B9E0D2" w14:textId="77777777" w:rsidR="00725516" w:rsidRDefault="003B6D5C">
      <w:pPr>
        <w:shd w:val="clear" w:color="auto" w:fill="DEEAF6"/>
        <w:spacing w:after="0" w:line="256" w:lineRule="auto"/>
      </w:pPr>
      <w:r>
        <w:lastRenderedPageBreak/>
        <w:t xml:space="preserve">select </w:t>
      </w:r>
      <w:proofErr w:type="spellStart"/>
      <w:proofErr w:type="gramStart"/>
      <w:r>
        <w:t>A.codDoctor</w:t>
      </w:r>
      <w:proofErr w:type="gramEnd"/>
      <w:r>
        <w:t>,A.nume</w:t>
      </w:r>
      <w:proofErr w:type="spellEnd"/>
      <w:r>
        <w:t>+' '+</w:t>
      </w:r>
      <w:proofErr w:type="spellStart"/>
      <w:r>
        <w:t>A.Prenume</w:t>
      </w:r>
      <w:proofErr w:type="spellEnd"/>
      <w:r>
        <w:t xml:space="preserve"> as [</w:t>
      </w:r>
      <w:proofErr w:type="spellStart"/>
      <w:r>
        <w:t>Nume</w:t>
      </w:r>
      <w:proofErr w:type="spellEnd"/>
      <w:r>
        <w:t xml:space="preserve"> </w:t>
      </w:r>
      <w:proofErr w:type="spellStart"/>
      <w:r>
        <w:t>doctot</w:t>
      </w:r>
      <w:proofErr w:type="spellEnd"/>
      <w:r>
        <w:t>],</w:t>
      </w:r>
    </w:p>
    <w:p w14:paraId="0FF2BB6C" w14:textId="77777777" w:rsidR="00725516" w:rsidRDefault="003B6D5C">
      <w:pPr>
        <w:shd w:val="clear" w:color="auto" w:fill="DEEAF6"/>
        <w:spacing w:after="0" w:line="256" w:lineRule="auto"/>
      </w:pPr>
      <w:r>
        <w:t xml:space="preserve">       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A.CodSef</w:t>
      </w:r>
      <w:proofErr w:type="spellEnd"/>
      <w:proofErr w:type="gramEnd"/>
      <w:r>
        <w:t xml:space="preserve">,'-')as </w:t>
      </w:r>
      <w:proofErr w:type="spellStart"/>
      <w:r>
        <w:t>CodSef,isnull</w:t>
      </w:r>
      <w:proofErr w:type="spellEnd"/>
      <w:r>
        <w:t>(</w:t>
      </w:r>
      <w:proofErr w:type="spellStart"/>
      <w:r>
        <w:t>B.Nume</w:t>
      </w:r>
      <w:proofErr w:type="spellEnd"/>
      <w:r>
        <w:t>+' '+</w:t>
      </w:r>
      <w:proofErr w:type="spellStart"/>
      <w:r>
        <w:t>B.Prenume</w:t>
      </w:r>
      <w:proofErr w:type="spellEnd"/>
      <w:r>
        <w:t>,'-') as [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sef</w:t>
      </w:r>
      <w:proofErr w:type="spellEnd"/>
      <w:r>
        <w:t>]</w:t>
      </w:r>
    </w:p>
    <w:p w14:paraId="6E0CDD9F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  <w:r>
        <w:t xml:space="preserve"> as A left </w:t>
      </w:r>
      <w:r>
        <w:t xml:space="preserve">join </w:t>
      </w:r>
      <w:proofErr w:type="spellStart"/>
      <w:r>
        <w:t>tDoctori</w:t>
      </w:r>
      <w:proofErr w:type="spellEnd"/>
      <w:r>
        <w:t xml:space="preserve"> as B on </w:t>
      </w:r>
      <w:proofErr w:type="spellStart"/>
      <w:proofErr w:type="gramStart"/>
      <w:r>
        <w:t>A.CodSef</w:t>
      </w:r>
      <w:proofErr w:type="spellEnd"/>
      <w:r>
        <w:t>=</w:t>
      </w:r>
      <w:proofErr w:type="spellStart"/>
      <w:r>
        <w:t>B.CodDoctor</w:t>
      </w:r>
      <w:proofErr w:type="spellEnd"/>
      <w:proofErr w:type="gramEnd"/>
    </w:p>
    <w:p w14:paraId="7E9F1039" w14:textId="77777777" w:rsidR="00725516" w:rsidRDefault="003B6D5C">
      <w:pPr>
        <w:shd w:val="clear" w:color="auto" w:fill="DEEAF6"/>
        <w:spacing w:after="0" w:line="256" w:lineRule="auto"/>
      </w:pPr>
      <w:r>
        <w:t>order by convert(</w:t>
      </w:r>
      <w:proofErr w:type="spellStart"/>
      <w:proofErr w:type="gramStart"/>
      <w:r>
        <w:t>int,A</w:t>
      </w:r>
      <w:proofErr w:type="gramEnd"/>
      <w:r>
        <w:t>.codDoctor</w:t>
      </w:r>
      <w:proofErr w:type="spellEnd"/>
      <w:r>
        <w:t>)</w:t>
      </w:r>
    </w:p>
    <w:p w14:paraId="373E5777" w14:textId="77777777" w:rsidR="00725516" w:rsidRDefault="00725516">
      <w:pPr>
        <w:pStyle w:val="ListParagraph"/>
      </w:pPr>
    </w:p>
    <w:p w14:paraId="6DAE3456" w14:textId="77777777" w:rsidR="00725516" w:rsidRDefault="00725516">
      <w:pPr>
        <w:pStyle w:val="ListParagraph"/>
      </w:pPr>
    </w:p>
    <w:tbl>
      <w:tblPr>
        <w:tblW w:w="7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0"/>
        <w:gridCol w:w="2320"/>
        <w:gridCol w:w="1300"/>
        <w:gridCol w:w="2200"/>
      </w:tblGrid>
      <w:tr w:rsidR="00725516" w14:paraId="4C7FF4C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1ACBB7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060AB7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doctot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D5E326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CodSef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780C62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sef</w:t>
            </w:r>
            <w:proofErr w:type="spellEnd"/>
          </w:p>
        </w:tc>
      </w:tr>
      <w:tr w:rsidR="00725516" w14:paraId="39F3EE7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DF3735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5EB30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 Ion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2C3860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7B8D98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0A18EF7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0F1FF1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4957EA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 Marian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BE6D0B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6A324F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 Ion</w:t>
            </w:r>
          </w:p>
        </w:tc>
      </w:tr>
      <w:tr w:rsidR="00725516" w14:paraId="721A89A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6ADB8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636CB9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4EB8DF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6F750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2772563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1FEAD0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802647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Mihaela Georgiana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4916E1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FFB291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</w:tr>
      <w:tr w:rsidR="00725516" w14:paraId="2E9F12E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6176D5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8ABD5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Alexandra Ioana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4FE25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169D57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</w:tr>
      <w:tr w:rsidR="00725516" w14:paraId="7888A58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A440BE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548E4A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3A1D9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C4CA10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4C70782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43CE9E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A4676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Andreescu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Alexandru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4DE626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830C01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  <w:tr w:rsidR="00725516" w14:paraId="016EFD4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BE3854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839EEB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Ionela Mirela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74843F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024DC9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  <w:tr w:rsidR="00725516" w14:paraId="0627A5A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F642F0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72BDFE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Popa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Andreea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EF7F39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F0638B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  <w:tr w:rsidR="00725516" w14:paraId="729825C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0B9555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6CB7E7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 Mircea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D80F29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CA3D23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7812477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ED463D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AC6602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 Marius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D21804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F041A0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 Mircea</w:t>
            </w:r>
          </w:p>
        </w:tc>
      </w:tr>
    </w:tbl>
    <w:p w14:paraId="704C0D0C" w14:textId="77777777" w:rsidR="00725516" w:rsidRDefault="00725516">
      <w:pPr>
        <w:pStyle w:val="ListParagraph"/>
      </w:pPr>
    </w:p>
    <w:p w14:paraId="309D7262" w14:textId="77777777" w:rsidR="00725516" w:rsidRDefault="00725516">
      <w:pPr>
        <w:pStyle w:val="ListParagraph"/>
      </w:pPr>
    </w:p>
    <w:p w14:paraId="2339D82B" w14:textId="77777777" w:rsidR="00725516" w:rsidRDefault="003B6D5C">
      <w:pPr>
        <w:shd w:val="clear" w:color="auto" w:fill="DEEAF6"/>
        <w:spacing w:after="0" w:line="256" w:lineRule="auto"/>
      </w:pPr>
      <w:r>
        <w:t xml:space="preserve">select </w:t>
      </w:r>
      <w:proofErr w:type="spellStart"/>
      <w:proofErr w:type="gramStart"/>
      <w:r>
        <w:t>A.codDoctor</w:t>
      </w:r>
      <w:proofErr w:type="gramEnd"/>
      <w:r>
        <w:t>,A.nume</w:t>
      </w:r>
      <w:proofErr w:type="spellEnd"/>
      <w:r>
        <w:t>+' '+</w:t>
      </w:r>
      <w:proofErr w:type="spellStart"/>
      <w:r>
        <w:t>A.Prenume</w:t>
      </w:r>
      <w:proofErr w:type="spellEnd"/>
      <w:r>
        <w:t xml:space="preserve"> as [</w:t>
      </w:r>
      <w:proofErr w:type="spellStart"/>
      <w:r>
        <w:t>Nume</w:t>
      </w:r>
      <w:proofErr w:type="spellEnd"/>
      <w:r>
        <w:t xml:space="preserve"> </w:t>
      </w:r>
      <w:proofErr w:type="spellStart"/>
      <w:r>
        <w:t>doctot</w:t>
      </w:r>
      <w:proofErr w:type="spellEnd"/>
      <w:r>
        <w:t>],</w:t>
      </w:r>
    </w:p>
    <w:p w14:paraId="7D26B6CB" w14:textId="77777777" w:rsidR="00725516" w:rsidRDefault="003B6D5C">
      <w:pPr>
        <w:shd w:val="clear" w:color="auto" w:fill="DEEAF6"/>
        <w:spacing w:after="0" w:line="256" w:lineRule="auto"/>
      </w:pPr>
      <w:r>
        <w:t xml:space="preserve">       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A.CodSef</w:t>
      </w:r>
      <w:proofErr w:type="spellEnd"/>
      <w:proofErr w:type="gramEnd"/>
      <w:r>
        <w:t xml:space="preserve">,'-')as </w:t>
      </w:r>
      <w:proofErr w:type="spellStart"/>
      <w:r>
        <w:t>CodSef,isnull</w:t>
      </w:r>
      <w:proofErr w:type="spellEnd"/>
      <w:r>
        <w:t>(</w:t>
      </w:r>
      <w:proofErr w:type="spellStart"/>
      <w:r>
        <w:t>B.Nume</w:t>
      </w:r>
      <w:proofErr w:type="spellEnd"/>
      <w:r>
        <w:t>+' '+</w:t>
      </w:r>
      <w:proofErr w:type="spellStart"/>
      <w:r>
        <w:t>B.Prenume</w:t>
      </w:r>
      <w:proofErr w:type="spellEnd"/>
      <w:r>
        <w:t>,'-') as [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sef</w:t>
      </w:r>
      <w:proofErr w:type="spellEnd"/>
      <w:r>
        <w:t>]</w:t>
      </w:r>
    </w:p>
    <w:p w14:paraId="513F8D65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  <w:r>
        <w:t xml:space="preserve"> as A left join </w:t>
      </w:r>
      <w:proofErr w:type="spellStart"/>
      <w:r>
        <w:t>tDoctori</w:t>
      </w:r>
      <w:proofErr w:type="spellEnd"/>
      <w:r>
        <w:t xml:space="preserve"> as B on </w:t>
      </w:r>
      <w:proofErr w:type="spellStart"/>
      <w:proofErr w:type="gramStart"/>
      <w:r>
        <w:t>A.CodSef</w:t>
      </w:r>
      <w:proofErr w:type="spellEnd"/>
      <w:r>
        <w:t>=</w:t>
      </w:r>
      <w:proofErr w:type="spellStart"/>
      <w:r>
        <w:t>B.CodDoctor</w:t>
      </w:r>
      <w:proofErr w:type="spellEnd"/>
      <w:proofErr w:type="gramEnd"/>
    </w:p>
    <w:p w14:paraId="0E203B14" w14:textId="77777777" w:rsidR="00725516" w:rsidRDefault="003B6D5C">
      <w:pPr>
        <w:shd w:val="clear" w:color="auto" w:fill="DEEAF6"/>
        <w:spacing w:after="0" w:line="256" w:lineRule="auto"/>
      </w:pPr>
      <w:r>
        <w:t>order by convert(</w:t>
      </w:r>
      <w:proofErr w:type="spellStart"/>
      <w:proofErr w:type="gramStart"/>
      <w:r>
        <w:t>int,A</w:t>
      </w:r>
      <w:proofErr w:type="gramEnd"/>
      <w:r>
        <w:t>.codDoctor</w:t>
      </w:r>
      <w:proofErr w:type="spellEnd"/>
      <w:r>
        <w:t>)*1000+isnull(convert(</w:t>
      </w:r>
      <w:proofErr w:type="spellStart"/>
      <w:r>
        <w:t>int,B.CodDoctor</w:t>
      </w:r>
      <w:proofErr w:type="spellEnd"/>
      <w:r>
        <w:t>),0)</w:t>
      </w:r>
    </w:p>
    <w:p w14:paraId="05872A83" w14:textId="77777777" w:rsidR="00725516" w:rsidRDefault="00725516">
      <w:pPr>
        <w:pStyle w:val="ListParagraph"/>
      </w:pPr>
    </w:p>
    <w:p w14:paraId="2D769891" w14:textId="77777777" w:rsidR="00725516" w:rsidRDefault="00725516">
      <w:pPr>
        <w:pStyle w:val="ListParagraph"/>
      </w:pPr>
    </w:p>
    <w:tbl>
      <w:tblPr>
        <w:tblW w:w="7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0"/>
        <w:gridCol w:w="2320"/>
        <w:gridCol w:w="1300"/>
        <w:gridCol w:w="2200"/>
      </w:tblGrid>
      <w:tr w:rsidR="00725516" w14:paraId="31A185F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C7B643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A7FC09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doctot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7CBAFC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CodSef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1E4DF4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sef</w:t>
            </w:r>
            <w:proofErr w:type="spellEnd"/>
          </w:p>
        </w:tc>
      </w:tr>
      <w:tr w:rsidR="00725516" w14:paraId="4BCE723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9C7BF1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4B9D06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 Ion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D3CC2B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4C510F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6E4CDAD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005037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123C94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 Marian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AB124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5A6E78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 Ion</w:t>
            </w:r>
          </w:p>
        </w:tc>
      </w:tr>
      <w:tr w:rsidR="00725516" w14:paraId="2082CD2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75586F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E4F73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CAC04C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40156C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3215ACC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04B00C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E2B1A0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Mihaela Georgiana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504DE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5885E6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</w:tr>
      <w:tr w:rsidR="00725516" w14:paraId="01137B3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935C8A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51DDB8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Alexandra Ioana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B3AF89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6216DA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</w:tr>
      <w:tr w:rsidR="00725516" w14:paraId="084EFB5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6BCF64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000F50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584927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FB35E2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7EDFC51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0D0315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3C2B99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Andreescu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Alexandru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6166CC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B16E43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  <w:tr w:rsidR="00725516" w14:paraId="3B23991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9A2CB9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B295CA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Ionela Mirela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294565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57F375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  <w:tr w:rsidR="00725516" w14:paraId="60DDA4C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B4A2B4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D2B8B2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Popa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Andreea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44E52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3D6878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  <w:tr w:rsidR="00725516" w14:paraId="31BBD59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073053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D5A54F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 Mircea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33BAA4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8BF17B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48894CF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FE273A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338AF9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 Marius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67676B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F76277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 Mircea</w:t>
            </w:r>
          </w:p>
        </w:tc>
      </w:tr>
    </w:tbl>
    <w:p w14:paraId="565A827C" w14:textId="77777777" w:rsidR="00725516" w:rsidRDefault="00725516">
      <w:pPr>
        <w:pStyle w:val="ListParagraph"/>
      </w:pPr>
    </w:p>
    <w:p w14:paraId="694CB852" w14:textId="77777777" w:rsidR="00725516" w:rsidRDefault="00725516">
      <w:pPr>
        <w:pStyle w:val="ListParagraph"/>
      </w:pPr>
    </w:p>
    <w:p w14:paraId="3F48037F" w14:textId="0C4E08EA" w:rsidR="00725516" w:rsidRDefault="00725516">
      <w:pPr>
        <w:pStyle w:val="ListParagraph"/>
      </w:pPr>
    </w:p>
    <w:p w14:paraId="28B8BFF7" w14:textId="77777777" w:rsidR="00BA5B3C" w:rsidRDefault="00BA5B3C">
      <w:pPr>
        <w:pStyle w:val="ListParagraph"/>
      </w:pPr>
    </w:p>
    <w:p w14:paraId="471F69CE" w14:textId="77777777" w:rsidR="00725516" w:rsidRDefault="003B6D5C">
      <w:pPr>
        <w:shd w:val="clear" w:color="auto" w:fill="DEEAF6"/>
        <w:spacing w:after="0" w:line="256" w:lineRule="auto"/>
      </w:pPr>
      <w:r>
        <w:lastRenderedPageBreak/>
        <w:t xml:space="preserve">select </w:t>
      </w:r>
      <w:proofErr w:type="spellStart"/>
      <w:proofErr w:type="gramStart"/>
      <w:r>
        <w:t>A.codDoctor</w:t>
      </w:r>
      <w:proofErr w:type="gramEnd"/>
      <w:r>
        <w:t>,A.nume</w:t>
      </w:r>
      <w:proofErr w:type="spellEnd"/>
      <w:r>
        <w:t>+' '+</w:t>
      </w:r>
      <w:proofErr w:type="spellStart"/>
      <w:r>
        <w:t>A.Prenume</w:t>
      </w:r>
      <w:proofErr w:type="spellEnd"/>
      <w:r>
        <w:t xml:space="preserve"> as [</w:t>
      </w:r>
      <w:proofErr w:type="spellStart"/>
      <w:r>
        <w:t>Nume</w:t>
      </w:r>
      <w:proofErr w:type="spellEnd"/>
      <w:r>
        <w:t xml:space="preserve"> </w:t>
      </w:r>
      <w:proofErr w:type="spellStart"/>
      <w:r>
        <w:t>doctot</w:t>
      </w:r>
      <w:proofErr w:type="spellEnd"/>
      <w:r>
        <w:t>],</w:t>
      </w:r>
    </w:p>
    <w:p w14:paraId="1B2AD30A" w14:textId="77777777" w:rsidR="00725516" w:rsidRDefault="003B6D5C">
      <w:pPr>
        <w:shd w:val="clear" w:color="auto" w:fill="DEEAF6"/>
        <w:spacing w:after="0" w:line="256" w:lineRule="auto"/>
      </w:pPr>
      <w:r>
        <w:t xml:space="preserve">       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A.CodSef</w:t>
      </w:r>
      <w:proofErr w:type="spellEnd"/>
      <w:proofErr w:type="gramEnd"/>
      <w:r>
        <w:t xml:space="preserve">,'-')as </w:t>
      </w:r>
      <w:proofErr w:type="spellStart"/>
      <w:r>
        <w:t>CodSef,isnull</w:t>
      </w:r>
      <w:proofErr w:type="spellEnd"/>
      <w:r>
        <w:t>(</w:t>
      </w:r>
      <w:proofErr w:type="spellStart"/>
      <w:r>
        <w:t>B.Nume</w:t>
      </w:r>
      <w:proofErr w:type="spellEnd"/>
      <w:r>
        <w:t>+' '+</w:t>
      </w:r>
      <w:proofErr w:type="spellStart"/>
      <w:r>
        <w:t>B.Prenume</w:t>
      </w:r>
      <w:proofErr w:type="spellEnd"/>
      <w:r>
        <w:t>,'-') as [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sef</w:t>
      </w:r>
      <w:proofErr w:type="spellEnd"/>
      <w:r>
        <w:t>]</w:t>
      </w:r>
    </w:p>
    <w:p w14:paraId="54EED9E2" w14:textId="77777777" w:rsidR="00725516" w:rsidRDefault="003B6D5C">
      <w:pPr>
        <w:shd w:val="clear" w:color="auto" w:fill="DEEAF6"/>
        <w:spacing w:after="0" w:line="256" w:lineRule="auto"/>
      </w:pPr>
      <w:r>
        <w:t xml:space="preserve">from </w:t>
      </w:r>
      <w:proofErr w:type="spellStart"/>
      <w:r>
        <w:t>tDoctori</w:t>
      </w:r>
      <w:proofErr w:type="spellEnd"/>
      <w:r>
        <w:t xml:space="preserve"> as A left join </w:t>
      </w:r>
      <w:proofErr w:type="spellStart"/>
      <w:r>
        <w:t>tDoctori</w:t>
      </w:r>
      <w:proofErr w:type="spellEnd"/>
      <w:r>
        <w:t xml:space="preserve"> as B on </w:t>
      </w:r>
      <w:proofErr w:type="spellStart"/>
      <w:proofErr w:type="gramStart"/>
      <w:r>
        <w:t>A.CodSef</w:t>
      </w:r>
      <w:proofErr w:type="spellEnd"/>
      <w:r>
        <w:t>=</w:t>
      </w:r>
      <w:proofErr w:type="spellStart"/>
      <w:r>
        <w:t>B.CodDoctor</w:t>
      </w:r>
      <w:proofErr w:type="spellEnd"/>
      <w:proofErr w:type="gramEnd"/>
    </w:p>
    <w:p w14:paraId="6A29963B" w14:textId="77777777" w:rsidR="00725516" w:rsidRDefault="003B6D5C">
      <w:pPr>
        <w:shd w:val="clear" w:color="auto" w:fill="DEEAF6"/>
        <w:spacing w:after="0" w:line="256" w:lineRule="auto"/>
      </w:pPr>
      <w:r>
        <w:t xml:space="preserve">order by </w:t>
      </w:r>
      <w:proofErr w:type="spellStart"/>
      <w:r>
        <w:t>isnull</w:t>
      </w:r>
      <w:proofErr w:type="spellEnd"/>
      <w:r>
        <w:t>(convert(</w:t>
      </w:r>
      <w:proofErr w:type="spellStart"/>
      <w:proofErr w:type="gramStart"/>
      <w:r>
        <w:t>int,B</w:t>
      </w:r>
      <w:proofErr w:type="gramEnd"/>
      <w:r>
        <w:t>.CodDoctor</w:t>
      </w:r>
      <w:proofErr w:type="spellEnd"/>
      <w:r>
        <w:t>),0)*1000+convert(</w:t>
      </w:r>
      <w:proofErr w:type="spellStart"/>
      <w:r>
        <w:t>int,A.codDoctor</w:t>
      </w:r>
      <w:proofErr w:type="spellEnd"/>
      <w:r>
        <w:t>)</w:t>
      </w:r>
    </w:p>
    <w:p w14:paraId="58753B2F" w14:textId="77777777" w:rsidR="00725516" w:rsidRDefault="00725516">
      <w:pPr>
        <w:pStyle w:val="ListParagraph"/>
      </w:pPr>
    </w:p>
    <w:p w14:paraId="246C6D8A" w14:textId="77777777" w:rsidR="00725516" w:rsidRDefault="00725516">
      <w:pPr>
        <w:pStyle w:val="ListParagraph"/>
      </w:pPr>
    </w:p>
    <w:tbl>
      <w:tblPr>
        <w:tblW w:w="7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0"/>
        <w:gridCol w:w="2320"/>
        <w:gridCol w:w="1300"/>
        <w:gridCol w:w="2200"/>
      </w:tblGrid>
      <w:tr w:rsidR="00725516" w14:paraId="3D35488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B31D73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codDoctor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7DA834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doctot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AAD498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CodSef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A8ECE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Nume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sef</w:t>
            </w:r>
            <w:proofErr w:type="spellEnd"/>
          </w:p>
        </w:tc>
      </w:tr>
      <w:tr w:rsidR="00725516" w14:paraId="6351745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2C5F20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4A20AD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 Ion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D43C5B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1C28AE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4A74F6B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E8F696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8AF2E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57DFB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6EF334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6F8CD03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2AC399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9E7F9F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92FC10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DCAAAF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073FA7C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DBE1B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12D4B7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 Mircea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77788E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-         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88DAA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-</w:t>
            </w:r>
          </w:p>
        </w:tc>
      </w:tr>
      <w:tr w:rsidR="00725516" w14:paraId="507059B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150C4F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860C51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 Marian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933C31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79098E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Mihai Ion</w:t>
            </w:r>
          </w:p>
        </w:tc>
      </w:tr>
      <w:tr w:rsidR="00725516" w14:paraId="1988320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2D8B42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44200B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Mihaela Georgiana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8E2143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9ECF6B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</w:tr>
      <w:tr w:rsidR="00725516" w14:paraId="4F0240F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F447E8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775171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Alexandra Ioana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7C44CC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6843EA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Ionel</w:t>
            </w:r>
            <w:proofErr w:type="spellEnd"/>
            <w:r>
              <w:rPr>
                <w:rFonts w:eastAsia="Times New Roman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Mirel</w:t>
            </w:r>
            <w:proofErr w:type="spellEnd"/>
          </w:p>
        </w:tc>
      </w:tr>
      <w:tr w:rsidR="00725516" w14:paraId="2081241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82750F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D17E91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Andreescu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Alexandru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F14A67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C0476E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  <w:tr w:rsidR="00725516" w14:paraId="12E75EA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2A475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7BDA06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Ionela Mirela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7D087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7954B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  <w:tr w:rsidR="00725516" w14:paraId="128C30C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27D336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DE9994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Popa </w:t>
            </w:r>
            <w:proofErr w:type="spellStart"/>
            <w:r>
              <w:rPr>
                <w:rFonts w:eastAsia="Times New Roman" w:cs="Calibri"/>
                <w:color w:val="000000"/>
                <w:lang w:eastAsia="en-GB"/>
              </w:rPr>
              <w:t>Andreea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B03D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93D62D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Georgescu Vlad</w:t>
            </w:r>
          </w:p>
        </w:tc>
      </w:tr>
      <w:tr w:rsidR="00725516" w14:paraId="3DDE952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38E1A5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11</w:t>
            </w:r>
          </w:p>
        </w:tc>
        <w:tc>
          <w:tcPr>
            <w:tcW w:w="23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35411F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Popescu Marius</w:t>
            </w:r>
          </w:p>
        </w:tc>
        <w:tc>
          <w:tcPr>
            <w:tcW w:w="13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10155C" w14:textId="77777777" w:rsidR="00725516" w:rsidRDefault="003B6D5C">
            <w:pPr>
              <w:suppressAutoHyphens w:val="0"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220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102EC2" w14:textId="77777777" w:rsidR="00725516" w:rsidRDefault="003B6D5C">
            <w:pPr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Popa Mircea</w:t>
            </w:r>
          </w:p>
        </w:tc>
      </w:tr>
    </w:tbl>
    <w:p w14:paraId="1F0BE5DC" w14:textId="77777777" w:rsidR="00725516" w:rsidRDefault="00725516">
      <w:pPr>
        <w:pStyle w:val="ListParagraph"/>
      </w:pPr>
    </w:p>
    <w:sectPr w:rsidR="0072551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4CB1C" w14:textId="77777777" w:rsidR="003B6D5C" w:rsidRDefault="003B6D5C">
      <w:pPr>
        <w:spacing w:after="0" w:line="240" w:lineRule="auto"/>
      </w:pPr>
      <w:r>
        <w:separator/>
      </w:r>
    </w:p>
  </w:endnote>
  <w:endnote w:type="continuationSeparator" w:id="0">
    <w:p w14:paraId="47B05E00" w14:textId="77777777" w:rsidR="003B6D5C" w:rsidRDefault="003B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09CEC" w14:textId="77777777" w:rsidR="003B6D5C" w:rsidRDefault="003B6D5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11A0E3" w14:textId="77777777" w:rsidR="003B6D5C" w:rsidRDefault="003B6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35E5E"/>
    <w:multiLevelType w:val="multilevel"/>
    <w:tmpl w:val="32125A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25516"/>
    <w:rsid w:val="003B6D5C"/>
    <w:rsid w:val="005773A4"/>
    <w:rsid w:val="00725516"/>
    <w:rsid w:val="00BA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E2F4"/>
  <w15:docId w15:val="{B471845E-A95F-4F08-B38D-C6A234C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1836</Words>
  <Characters>10468</Characters>
  <Application>Microsoft Office Word</Application>
  <DocSecurity>0</DocSecurity>
  <Lines>87</Lines>
  <Paragraphs>24</Paragraphs>
  <ScaleCrop>false</ScaleCrop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Paun</dc:creator>
  <dc:description/>
  <cp:lastModifiedBy>Viorel Paun</cp:lastModifiedBy>
  <cp:revision>3</cp:revision>
  <dcterms:created xsi:type="dcterms:W3CDTF">2020-05-08T05:44:00Z</dcterms:created>
  <dcterms:modified xsi:type="dcterms:W3CDTF">2020-05-08T05:48:00Z</dcterms:modified>
</cp:coreProperties>
</file>