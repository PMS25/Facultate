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14" w:rsidRPr="004E0EB7" w:rsidRDefault="00856114" w:rsidP="004E0EB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noProof/>
          <w:lang w:val="ro-RO"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8.75pt;margin-top:25.15pt;width:118.8pt;height:91.2pt;z-index:251654656">
            <v:textbox style="mso-next-textbox:#_x0000_s1026">
              <w:txbxContent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>void main(){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B738AB">
                    <w:rPr>
                      <w:sz w:val="20"/>
                      <w:szCs w:val="20"/>
                    </w:rPr>
                    <w:t>B  *pb;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B738AB">
                    <w:rPr>
                      <w:sz w:val="20"/>
                      <w:szCs w:val="20"/>
                    </w:rPr>
                    <w:t>pb=new D();</w:t>
                  </w:r>
                  <w:r w:rsidRPr="00B738AB">
                    <w:rPr>
                      <w:sz w:val="20"/>
                      <w:szCs w:val="20"/>
                    </w:rPr>
                    <w:tab/>
                    <w:t xml:space="preserve"> //1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B738AB">
                    <w:rPr>
                      <w:sz w:val="20"/>
                      <w:szCs w:val="20"/>
                    </w:rPr>
                    <w:t>pb-&gt;m();</w:t>
                  </w:r>
                  <w:r w:rsidRPr="00B738AB">
                    <w:rPr>
                      <w:sz w:val="20"/>
                      <w:szCs w:val="20"/>
                    </w:rPr>
                    <w:tab/>
                    <w:t>//2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B738AB">
                    <w:rPr>
                      <w:sz w:val="20"/>
                      <w:szCs w:val="20"/>
                    </w:rPr>
                    <w:t>pb-&gt;s();</w:t>
                  </w:r>
                  <w:r w:rsidRPr="00B738AB">
                    <w:rPr>
                      <w:sz w:val="20"/>
                      <w:szCs w:val="20"/>
                    </w:rPr>
                    <w:tab/>
                    <w:t>//3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B738AB">
                    <w:rPr>
                      <w:sz w:val="20"/>
                      <w:szCs w:val="20"/>
                    </w:rPr>
                    <w:t xml:space="preserve">delete pb; </w:t>
                  </w:r>
                  <w:r w:rsidRPr="00B738AB">
                    <w:rPr>
                      <w:sz w:val="20"/>
                      <w:szCs w:val="20"/>
                    </w:rPr>
                    <w:tab/>
                    <w:t xml:space="preserve">//4 </w:t>
                  </w:r>
                </w:p>
                <w:p w:rsidR="00856114" w:rsidRPr="00B738AB" w:rsidRDefault="00856114" w:rsidP="004E0EB7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27" type="#_x0000_t202" style="position:absolute;left:0;text-align:left;margin-left:170.9pt;margin-top:25.15pt;width:210.65pt;height:96pt;z-index:251653632">
            <v:textbox style="mso-next-textbox:#_x0000_s1027">
              <w:txbxContent>
                <w:p w:rsidR="00856114" w:rsidRPr="00B738AB" w:rsidRDefault="00856114" w:rsidP="004E0EB7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>class D: public B{</w:t>
                  </w:r>
                </w:p>
                <w:p w:rsidR="00856114" w:rsidRPr="00B738AB" w:rsidRDefault="00856114" w:rsidP="004E0EB7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 xml:space="preserve">     public: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 xml:space="preserve">         D(){cout&lt;&lt;"D()"&lt;&lt;endl;}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 xml:space="preserve">         virtual ~D(){cout&lt;&lt;"~D()"&lt;&lt;endl;}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 xml:space="preserve">         virtual void m(){cout&lt;&lt;"D::m()"&lt;&lt;endl;}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 xml:space="preserve">       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B738AB">
                    <w:rPr>
                      <w:sz w:val="20"/>
                      <w:szCs w:val="20"/>
                    </w:rPr>
                    <w:t>void s(){cout&lt;&lt;"D::s()"&lt;&lt;endl;}</w:t>
                  </w:r>
                </w:p>
                <w:p w:rsidR="00856114" w:rsidRPr="00B738AB" w:rsidRDefault="00856114" w:rsidP="004E0EB7">
                  <w:pPr>
                    <w:rPr>
                      <w:sz w:val="20"/>
                      <w:szCs w:val="20"/>
                    </w:rPr>
                  </w:pPr>
                  <w:r w:rsidRPr="00B738AB">
                    <w:rPr>
                      <w:sz w:val="20"/>
                      <w:szCs w:val="20"/>
                    </w:rPr>
                    <w:t>};</w:t>
                  </w:r>
                </w:p>
                <w:p w:rsidR="00856114" w:rsidRPr="004E0EB7" w:rsidRDefault="00856114" w:rsidP="004E0EB7"/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28" type="#_x0000_t202" style="position:absolute;left:0;text-align:left;margin-left:-46.3pt;margin-top:22.15pt;width:204.65pt;height:105.6pt;z-index:251652608">
            <v:textbox>
              <w:txbxContent>
                <w:p w:rsidR="00856114" w:rsidRPr="004E0EB7" w:rsidRDefault="00856114" w:rsidP="004E0EB7">
                  <w:pPr>
                    <w:rPr>
                      <w:sz w:val="20"/>
                      <w:szCs w:val="20"/>
                    </w:rPr>
                  </w:pPr>
                  <w:r w:rsidRPr="004E0EB7">
                    <w:rPr>
                      <w:sz w:val="20"/>
                      <w:szCs w:val="20"/>
                    </w:rPr>
                    <w:t>#include &lt;iostream.h&gt;</w:t>
                  </w:r>
                </w:p>
                <w:p w:rsidR="00856114" w:rsidRPr="004E0EB7" w:rsidRDefault="00856114" w:rsidP="004E0EB7">
                  <w:pPr>
                    <w:rPr>
                      <w:sz w:val="20"/>
                      <w:szCs w:val="20"/>
                    </w:rPr>
                  </w:pPr>
                  <w:r w:rsidRPr="004E0EB7">
                    <w:rPr>
                      <w:sz w:val="20"/>
                      <w:szCs w:val="20"/>
                    </w:rPr>
                    <w:t>class B{</w:t>
                  </w:r>
                </w:p>
                <w:p w:rsidR="00856114" w:rsidRDefault="00856114" w:rsidP="004E0EB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Pr="004E0EB7">
                    <w:rPr>
                      <w:sz w:val="20"/>
                      <w:szCs w:val="20"/>
                    </w:rPr>
                    <w:t>public:</w:t>
                  </w:r>
                </w:p>
                <w:p w:rsidR="00856114" w:rsidRPr="004E0EB7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Pr="004E0EB7">
                    <w:rPr>
                      <w:sz w:val="20"/>
                      <w:szCs w:val="20"/>
                    </w:rPr>
                    <w:t>B(){cout&lt;&lt;"B()"&lt;&lt;endl;}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Pr="00B738AB">
                    <w:rPr>
                      <w:sz w:val="20"/>
                      <w:szCs w:val="20"/>
                    </w:rPr>
                    <w:t>virtual ~B(){cout&lt;&lt;"~B()"&lt;&lt;endl;}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Pr="00B738AB">
                    <w:rPr>
                      <w:sz w:val="20"/>
                      <w:szCs w:val="20"/>
                    </w:rPr>
                    <w:t>virtual void m(){cout&lt;&lt;"B::m()"&lt;&lt;endl;}</w:t>
                  </w:r>
                </w:p>
                <w:p w:rsidR="00856114" w:rsidRPr="00B738AB" w:rsidRDefault="00856114" w:rsidP="00B738A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Pr="00B738AB">
                    <w:rPr>
                      <w:sz w:val="20"/>
                      <w:szCs w:val="20"/>
                    </w:rPr>
                    <w:t>void s(){cout&lt;&lt;"B::s()"&lt;&lt;endl;}</w:t>
                  </w:r>
                </w:p>
                <w:p w:rsidR="00856114" w:rsidRPr="004E0EB7" w:rsidRDefault="00856114" w:rsidP="004E0EB7">
                  <w:pPr>
                    <w:rPr>
                      <w:sz w:val="20"/>
                      <w:szCs w:val="20"/>
                    </w:rPr>
                  </w:pPr>
                  <w:r w:rsidRPr="004E0EB7">
                    <w:rPr>
                      <w:sz w:val="20"/>
                      <w:szCs w:val="20"/>
                    </w:rPr>
                    <w:t>};</w:t>
                  </w:r>
                </w:p>
              </w:txbxContent>
            </v:textbox>
          </v:shape>
        </w:pict>
      </w:r>
      <w:r>
        <w:t xml:space="preserve">Explicați efectul instrucțiunilor //1, //2, //3 și //4. </w:t>
      </w:r>
      <w:r>
        <w:rPr>
          <w:lang w:val="ro-RO"/>
        </w:rPr>
        <w:t>Precizați ce mesaje sunt afișate.</w:t>
      </w:r>
      <w:r>
        <w:rPr>
          <w:lang w:val="ro-RO"/>
        </w:rPr>
        <w:br/>
      </w:r>
    </w:p>
    <w:p w:rsidR="00856114" w:rsidRDefault="00856114" w:rsidP="004E0EB7">
      <w:pPr>
        <w:pStyle w:val="ListParagraph"/>
      </w:pPr>
      <w:r>
        <w:br/>
      </w:r>
    </w:p>
    <w:p w:rsidR="00856114" w:rsidRDefault="00856114" w:rsidP="004E0EB7">
      <w:pPr>
        <w:pStyle w:val="ListParagraph"/>
      </w:pPr>
    </w:p>
    <w:p w:rsidR="00856114" w:rsidRDefault="00856114" w:rsidP="004E0EB7">
      <w:pPr>
        <w:pStyle w:val="ListParagraph"/>
      </w:pPr>
    </w:p>
    <w:p w:rsidR="00856114" w:rsidRDefault="00856114" w:rsidP="004E0EB7">
      <w:pPr>
        <w:pStyle w:val="ListParagraph"/>
      </w:pPr>
    </w:p>
    <w:p w:rsidR="00856114" w:rsidRDefault="00856114" w:rsidP="004E0EB7">
      <w:pPr>
        <w:pStyle w:val="ListParagraph"/>
      </w:pPr>
    </w:p>
    <w:p w:rsidR="00856114" w:rsidRDefault="00856114" w:rsidP="004E0EB7">
      <w:pPr>
        <w:pStyle w:val="ListParagraph"/>
      </w:pPr>
    </w:p>
    <w:p w:rsidR="00856114" w:rsidRDefault="00856114" w:rsidP="004E0EB7">
      <w:pPr>
        <w:pStyle w:val="ListParagraph"/>
      </w:pPr>
    </w:p>
    <w:p w:rsidR="00856114" w:rsidRPr="00E97906" w:rsidRDefault="00856114" w:rsidP="002D029F">
      <w:pPr>
        <w:pStyle w:val="ListParagraph"/>
        <w:numPr>
          <w:ilvl w:val="0"/>
          <w:numId w:val="2"/>
        </w:numPr>
        <w:rPr>
          <w:lang w:val="it-IT"/>
        </w:rPr>
      </w:pPr>
      <w:r w:rsidRPr="00E97906">
        <w:rPr>
          <w:lang w:val="it-IT"/>
        </w:rPr>
        <w:t xml:space="preserve">Considerați următoarea definiție a clasei TwoDim. </w:t>
      </w:r>
    </w:p>
    <w:p w:rsidR="00856114" w:rsidRPr="00E97906" w:rsidRDefault="00856114" w:rsidP="002D029F">
      <w:pPr>
        <w:pStyle w:val="ListParagraph"/>
        <w:numPr>
          <w:ilvl w:val="1"/>
          <w:numId w:val="2"/>
        </w:numPr>
        <w:rPr>
          <w:lang w:val="it-IT"/>
        </w:rPr>
      </w:pPr>
      <w:r w:rsidRPr="00E97906">
        <w:rPr>
          <w:lang w:val="it-IT"/>
        </w:rPr>
        <w:t xml:space="preserve"> Să se supraîncarce  operatorul  </w:t>
      </w:r>
      <w:r w:rsidRPr="00E97906">
        <w:rPr>
          <w:sz w:val="20"/>
          <w:szCs w:val="20"/>
          <w:lang w:val="it-IT"/>
        </w:rPr>
        <w:t>&lt;&lt;  astfel încât instrucțiunea // 1 să afișeze</w:t>
      </w:r>
      <w:r w:rsidRPr="00E97906">
        <w:rPr>
          <w:sz w:val="20"/>
          <w:szCs w:val="20"/>
          <w:lang w:val="it-IT"/>
        </w:rPr>
        <w:br/>
      </w:r>
      <w:r>
        <w:rPr>
          <w:lang w:val="ro-RO"/>
        </w:rPr>
        <w:t>*px=1;  *py =2;</w:t>
      </w:r>
    </w:p>
    <w:p w:rsidR="00856114" w:rsidRPr="00942FB6" w:rsidRDefault="00856114" w:rsidP="002D029F">
      <w:pPr>
        <w:pStyle w:val="ListParagraph"/>
        <w:numPr>
          <w:ilvl w:val="1"/>
          <w:numId w:val="2"/>
        </w:numPr>
      </w:pPr>
      <w:r>
        <w:rPr>
          <w:lang w:val="ro-RO"/>
        </w:rPr>
        <w:t>Explicați rezultatul afișat de instrucțiunea // 3</w:t>
      </w:r>
    </w:p>
    <w:p w:rsidR="00856114" w:rsidRPr="002D6C50" w:rsidRDefault="00856114" w:rsidP="002D029F">
      <w:pPr>
        <w:pStyle w:val="ListParagraph"/>
        <w:numPr>
          <w:ilvl w:val="1"/>
          <w:numId w:val="2"/>
        </w:numPr>
      </w:pPr>
      <w:r>
        <w:rPr>
          <w:noProof/>
          <w:lang w:val="ro-RO" w:eastAsia="ro-RO"/>
        </w:rPr>
        <w:pict>
          <v:shape id="_x0000_s1029" type="#_x0000_t202" style="position:absolute;left:0;text-align:left;margin-left:255.55pt;margin-top:22.15pt;width:195.6pt;height:115.2pt;z-index:251656704">
            <v:textbox>
              <w:txbxContent>
                <w:p w:rsidR="00856114" w:rsidRPr="00E97906" w:rsidRDefault="00856114" w:rsidP="002D029F">
                  <w:pPr>
                    <w:rPr>
                      <w:sz w:val="20"/>
                      <w:szCs w:val="20"/>
                      <w:lang w:val="fr-FR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>void main(){</w:t>
                  </w:r>
                </w:p>
                <w:p w:rsidR="00856114" w:rsidRPr="00E97906" w:rsidRDefault="00856114" w:rsidP="002D029F">
                  <w:pPr>
                    <w:rPr>
                      <w:sz w:val="20"/>
                      <w:szCs w:val="20"/>
                      <w:lang w:val="fr-FR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  <w:t>TwoDim x(1,2), y(10,20);</w:t>
                  </w:r>
                </w:p>
                <w:p w:rsidR="00856114" w:rsidRPr="00E97906" w:rsidRDefault="00856114" w:rsidP="002D029F">
                  <w:pPr>
                    <w:rPr>
                      <w:sz w:val="20"/>
                      <w:szCs w:val="20"/>
                      <w:lang w:val="fr-FR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  <w:t xml:space="preserve">cout&lt;&lt;x&lt;&lt;endl;  </w:t>
                  </w: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  <w:t>// 1</w:t>
                  </w:r>
                </w:p>
                <w:p w:rsidR="00856114" w:rsidRPr="00E97906" w:rsidRDefault="00856114" w:rsidP="002D029F">
                  <w:pPr>
                    <w:rPr>
                      <w:sz w:val="20"/>
                      <w:szCs w:val="20"/>
                      <w:lang w:val="fr-FR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  <w:t xml:space="preserve">x=y; </w:t>
                  </w: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</w: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  <w:t>// 2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</w:r>
                  <w:r w:rsidRPr="002D029F">
                    <w:rPr>
                      <w:sz w:val="20"/>
                      <w:szCs w:val="20"/>
                    </w:rPr>
                    <w:t>x.set(100,200);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 w:rsidRPr="002D029F">
                    <w:rPr>
                      <w:sz w:val="20"/>
                      <w:szCs w:val="20"/>
                    </w:rPr>
                    <w:tab/>
                    <w:t>y.set(1000,2000);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 w:rsidRPr="002D029F">
                    <w:rPr>
                      <w:sz w:val="20"/>
                      <w:szCs w:val="20"/>
                    </w:rPr>
                    <w:tab/>
                    <w:t>cout&lt;&lt;x&lt;&lt;endl;</w:t>
                  </w:r>
                  <w:r>
                    <w:rPr>
                      <w:sz w:val="20"/>
                      <w:szCs w:val="20"/>
                    </w:rPr>
                    <w:tab/>
                    <w:t xml:space="preserve"> // 3</w:t>
                  </w:r>
                </w:p>
                <w:p w:rsidR="00856114" w:rsidRPr="002D029F" w:rsidRDefault="00856114" w:rsidP="002D029F">
                  <w:pPr>
                    <w:rPr>
                      <w:szCs w:val="20"/>
                    </w:rPr>
                  </w:pPr>
                  <w:r w:rsidRPr="002D029F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30" type="#_x0000_t202" style="position:absolute;left:0;text-align:left;margin-left:-17.45pt;margin-top:22.15pt;width:267.65pt;height:132.6pt;z-index:251655680">
            <v:textbox>
              <w:txbxContent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 w:rsidRPr="002D029F">
                    <w:rPr>
                      <w:sz w:val="20"/>
                      <w:szCs w:val="20"/>
                    </w:rPr>
                    <w:t>#include &lt;iostream.h&gt;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 w:rsidRPr="002D029F">
                    <w:rPr>
                      <w:sz w:val="20"/>
                      <w:szCs w:val="20"/>
                    </w:rPr>
                    <w:t>class TwoDim{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Pr="002D029F">
                    <w:rPr>
                      <w:sz w:val="20"/>
                      <w:szCs w:val="20"/>
                    </w:rPr>
                    <w:t>public:</w:t>
                  </w:r>
                </w:p>
                <w:p w:rsidR="00856114" w:rsidRDefault="00856114" w:rsidP="002D0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TwoDim(int x, int y){ px=new int; </w:t>
                  </w:r>
                </w:p>
                <w:p w:rsidR="00856114" w:rsidRDefault="00856114" w:rsidP="002D0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py=new int;  *px=x;   *py=y;</w:t>
                  </w:r>
                </w:p>
                <w:p w:rsidR="00856114" w:rsidRPr="00E97906" w:rsidRDefault="00856114" w:rsidP="002D029F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Pr="00E97906">
                    <w:rPr>
                      <w:sz w:val="20"/>
                      <w:szCs w:val="20"/>
                      <w:lang w:val="fr-FR"/>
                    </w:rPr>
                    <w:t>}</w:t>
                  </w:r>
                </w:p>
                <w:p w:rsidR="00856114" w:rsidRPr="00E97906" w:rsidRDefault="00856114" w:rsidP="002D029F">
                  <w:pPr>
                    <w:rPr>
                      <w:sz w:val="20"/>
                      <w:szCs w:val="20"/>
                      <w:lang w:val="fr-FR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 xml:space="preserve">        void set(int x, int y){*px=x; *py=y;}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 xml:space="preserve">     </w:t>
                  </w:r>
                  <w:r w:rsidRPr="002D029F">
                    <w:rPr>
                      <w:sz w:val="20"/>
                      <w:szCs w:val="20"/>
                    </w:rPr>
                    <w:t>private: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</w:t>
                  </w:r>
                  <w:r w:rsidRPr="002D029F">
                    <w:rPr>
                      <w:sz w:val="20"/>
                      <w:szCs w:val="20"/>
                    </w:rPr>
                    <w:t>int *px, *py;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Pr="002D029F">
                    <w:rPr>
                      <w:sz w:val="20"/>
                      <w:szCs w:val="20"/>
                    </w:rPr>
                    <w:t>friend ostream&amp; operator&lt;&lt;(ostream&amp; o, const TwoDim t);</w:t>
                  </w:r>
                </w:p>
                <w:p w:rsidR="00856114" w:rsidRPr="002D029F" w:rsidRDefault="00856114" w:rsidP="002D029F">
                  <w:pPr>
                    <w:rPr>
                      <w:sz w:val="20"/>
                      <w:szCs w:val="20"/>
                    </w:rPr>
                  </w:pPr>
                  <w:r w:rsidRPr="002D029F">
                    <w:rPr>
                      <w:sz w:val="20"/>
                      <w:szCs w:val="20"/>
                    </w:rPr>
                    <w:t>};</w:t>
                  </w:r>
                </w:p>
                <w:p w:rsidR="00856114" w:rsidRPr="002D029F" w:rsidRDefault="00856114" w:rsidP="002D029F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lang w:val="ro-RO"/>
        </w:rPr>
        <w:t>Supraîncărcați operatorul = astfel încât instrucțiunea //3 să afișeze *px=100;  *py =200;</w:t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</w:p>
    <w:p w:rsidR="00856114" w:rsidRPr="00D43817" w:rsidRDefault="00856114" w:rsidP="00D43817">
      <w:pPr>
        <w:pStyle w:val="ListParagraph"/>
        <w:numPr>
          <w:ilvl w:val="0"/>
          <w:numId w:val="2"/>
        </w:numPr>
      </w:pPr>
      <w:r>
        <w:rPr>
          <w:noProof/>
          <w:lang w:val="ro-RO" w:eastAsia="ro-RO"/>
        </w:rPr>
        <w:pict>
          <v:shape id="_x0000_s1031" type="#_x0000_t202" style="position:absolute;left:0;text-align:left;margin-left:1.7pt;margin-top:47.4pt;width:267.65pt;height:78pt;z-index:251657728">
            <v:textbox>
              <w:txbxContent>
                <w:p w:rsidR="00856114" w:rsidRPr="00A577AE" w:rsidRDefault="00856114" w:rsidP="00A577AE">
                  <w:pPr>
                    <w:rPr>
                      <w:sz w:val="20"/>
                      <w:szCs w:val="20"/>
                    </w:rPr>
                  </w:pPr>
                  <w:r w:rsidRPr="00A577AE">
                    <w:rPr>
                      <w:sz w:val="20"/>
                      <w:szCs w:val="20"/>
                    </w:rPr>
                    <w:t>public class Interf{</w:t>
                  </w:r>
                </w:p>
                <w:p w:rsidR="00856114" w:rsidRPr="00A577AE" w:rsidRDefault="00856114" w:rsidP="00A577AE">
                  <w:pPr>
                    <w:rPr>
                      <w:sz w:val="20"/>
                      <w:szCs w:val="20"/>
                    </w:rPr>
                  </w:pPr>
                  <w:r w:rsidRPr="00A577AE">
                    <w:rPr>
                      <w:sz w:val="20"/>
                      <w:szCs w:val="20"/>
                    </w:rPr>
                    <w:tab/>
                    <w:t>public  static void main(String[] args){</w:t>
                  </w:r>
                </w:p>
                <w:p w:rsidR="00856114" w:rsidRPr="00E97906" w:rsidRDefault="00856114" w:rsidP="00A577AE">
                  <w:pPr>
                    <w:rPr>
                      <w:sz w:val="20"/>
                      <w:szCs w:val="20"/>
                      <w:lang w:val="it-IT"/>
                    </w:rPr>
                  </w:pPr>
                  <w:r w:rsidRPr="00A577AE">
                    <w:rPr>
                      <w:sz w:val="20"/>
                      <w:szCs w:val="20"/>
                    </w:rPr>
                    <w:tab/>
                  </w:r>
                  <w:r w:rsidRPr="00A577AE">
                    <w:rPr>
                      <w:sz w:val="20"/>
                      <w:szCs w:val="20"/>
                    </w:rPr>
                    <w:tab/>
                  </w:r>
                  <w:r w:rsidRPr="00E97906">
                    <w:rPr>
                      <w:sz w:val="20"/>
                      <w:szCs w:val="20"/>
                      <w:lang w:val="it-IT"/>
                    </w:rPr>
                    <w:t>ModAfisare ma= new Impl("Tudor");</w:t>
                  </w:r>
                </w:p>
                <w:p w:rsidR="00856114" w:rsidRPr="00A577AE" w:rsidRDefault="00856114" w:rsidP="00A577AE">
                  <w:pPr>
                    <w:rPr>
                      <w:sz w:val="20"/>
                      <w:szCs w:val="20"/>
                    </w:rPr>
                  </w:pPr>
                  <w:r w:rsidRPr="00E97906">
                    <w:rPr>
                      <w:sz w:val="20"/>
                      <w:szCs w:val="20"/>
                      <w:lang w:val="it-IT"/>
                    </w:rPr>
                    <w:tab/>
                  </w:r>
                  <w:r w:rsidRPr="00E97906">
                    <w:rPr>
                      <w:sz w:val="20"/>
                      <w:szCs w:val="20"/>
                      <w:lang w:val="it-IT"/>
                    </w:rPr>
                    <w:tab/>
                  </w:r>
                  <w:r w:rsidRPr="00A577AE">
                    <w:rPr>
                      <w:sz w:val="20"/>
                      <w:szCs w:val="20"/>
                    </w:rPr>
                    <w:t>ma.afisare("Hello");</w:t>
                  </w:r>
                </w:p>
                <w:p w:rsidR="00856114" w:rsidRPr="00A577AE" w:rsidRDefault="00856114" w:rsidP="00A577AE">
                  <w:pPr>
                    <w:rPr>
                      <w:sz w:val="20"/>
                      <w:szCs w:val="20"/>
                    </w:rPr>
                  </w:pPr>
                  <w:r w:rsidRPr="00A577AE">
                    <w:rPr>
                      <w:sz w:val="20"/>
                      <w:szCs w:val="20"/>
                    </w:rPr>
                    <w:tab/>
                    <w:t>}</w:t>
                  </w:r>
                </w:p>
                <w:p w:rsidR="00856114" w:rsidRPr="00A577AE" w:rsidRDefault="00856114" w:rsidP="00A577AE">
                  <w:pPr>
                    <w:rPr>
                      <w:sz w:val="20"/>
                      <w:szCs w:val="20"/>
                    </w:rPr>
                  </w:pPr>
                  <w:r w:rsidRPr="00A577AE">
                    <w:rPr>
                      <w:sz w:val="20"/>
                      <w:szCs w:val="20"/>
                    </w:rPr>
                    <w:t>}</w:t>
                  </w:r>
                </w:p>
                <w:p w:rsidR="00856114" w:rsidRPr="002D029F" w:rsidRDefault="00856114" w:rsidP="00A577AE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32" type="#_x0000_t202" style="position:absolute;left:0;text-align:left;margin-left:269.35pt;margin-top:47.4pt;width:201.6pt;height:42pt;z-index:251658752">
            <v:textbox>
              <w:txbxContent>
                <w:p w:rsidR="00856114" w:rsidRPr="00A577AE" w:rsidRDefault="00856114" w:rsidP="00A577AE">
                  <w:pPr>
                    <w:rPr>
                      <w:sz w:val="20"/>
                      <w:szCs w:val="20"/>
                    </w:rPr>
                  </w:pPr>
                  <w:r w:rsidRPr="00A577AE">
                    <w:rPr>
                      <w:sz w:val="20"/>
                      <w:szCs w:val="20"/>
                    </w:rPr>
                    <w:t>interface ModAfisare{</w:t>
                  </w:r>
                </w:p>
                <w:p w:rsidR="00856114" w:rsidRPr="00A577AE" w:rsidRDefault="00856114" w:rsidP="00A577AE">
                  <w:pPr>
                    <w:rPr>
                      <w:sz w:val="20"/>
                      <w:szCs w:val="20"/>
                    </w:rPr>
                  </w:pPr>
                  <w:r w:rsidRPr="00A577AE">
                    <w:rPr>
                      <w:sz w:val="20"/>
                      <w:szCs w:val="20"/>
                    </w:rPr>
                    <w:tab/>
                    <w:t>public void afisare(String s);</w:t>
                  </w:r>
                </w:p>
                <w:p w:rsidR="00856114" w:rsidRPr="002D029F" w:rsidRDefault="00856114" w:rsidP="00A577AE">
                  <w:pPr>
                    <w:rPr>
                      <w:sz w:val="20"/>
                      <w:szCs w:val="20"/>
                    </w:rPr>
                  </w:pPr>
                  <w:r w:rsidRPr="00A577AE">
                    <w:rPr>
                      <w:sz w:val="20"/>
                      <w:szCs w:val="20"/>
                    </w:rPr>
                    <w:t>}</w:t>
                  </w:r>
                </w:p>
                <w:p w:rsidR="00856114" w:rsidRPr="002D029F" w:rsidRDefault="00856114" w:rsidP="00A577AE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lang w:val="ro-RO"/>
        </w:rPr>
        <w:t>Adăugați programului de mai jos clasa Impl astfel încât prin executarea programului să fie afișat mesajul</w:t>
      </w:r>
      <w:r>
        <w:rPr>
          <w:lang w:val="ro-RO"/>
        </w:rPr>
        <w:br/>
        <w:t>Hello, Tudor!</w:t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  <w:r>
        <w:rPr>
          <w:lang w:val="ro-RO"/>
        </w:rPr>
        <w:br/>
      </w:r>
    </w:p>
    <w:p w:rsidR="00856114" w:rsidRPr="00D43817" w:rsidRDefault="00856114" w:rsidP="00D43817">
      <w:pPr>
        <w:pStyle w:val="ListParagraph"/>
        <w:ind w:left="360"/>
      </w:pPr>
      <w:r>
        <w:rPr>
          <w:lang w:val="ro-RO"/>
        </w:rPr>
        <w:t xml:space="preserve"> </w:t>
      </w:r>
      <w:r>
        <w:rPr>
          <w:lang w:val="ro-RO"/>
        </w:rPr>
        <w:br/>
      </w:r>
    </w:p>
    <w:p w:rsidR="00856114" w:rsidRPr="00D43817" w:rsidRDefault="00856114" w:rsidP="00D43817">
      <w:pPr>
        <w:pStyle w:val="ListParagraph"/>
        <w:numPr>
          <w:ilvl w:val="0"/>
          <w:numId w:val="2"/>
        </w:numPr>
      </w:pPr>
      <w:r>
        <w:rPr>
          <w:lang w:val="ro-RO"/>
        </w:rPr>
        <w:t>În următorul program Java vi se cere să explicați:</w:t>
      </w:r>
    </w:p>
    <w:p w:rsidR="00856114" w:rsidRPr="00D43817" w:rsidRDefault="00856114" w:rsidP="00D43817">
      <w:pPr>
        <w:pStyle w:val="ListParagraph"/>
        <w:numPr>
          <w:ilvl w:val="1"/>
          <w:numId w:val="2"/>
        </w:numPr>
      </w:pPr>
      <w:r>
        <w:rPr>
          <w:lang w:val="ro-RO"/>
        </w:rPr>
        <w:t>Rezultatele afișate;</w:t>
      </w:r>
    </w:p>
    <w:p w:rsidR="00856114" w:rsidRPr="00E97906" w:rsidRDefault="00856114" w:rsidP="00D4381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ro-RO"/>
        </w:rPr>
        <w:t>Rezultatele afișate, daca linia //synchr este stearsă;</w:t>
      </w:r>
    </w:p>
    <w:p w:rsidR="00856114" w:rsidRPr="001D2AD8" w:rsidRDefault="00856114" w:rsidP="00CC2BB6">
      <w:pPr>
        <w:pStyle w:val="ListParagraph"/>
        <w:numPr>
          <w:ilvl w:val="1"/>
          <w:numId w:val="2"/>
        </w:numPr>
      </w:pPr>
      <w:r>
        <w:rPr>
          <w:lang w:val="ro-RO"/>
        </w:rPr>
        <w:t>Rezultatele afișate, daca linia //static este stearsă (dar //synchr este prezentă);</w:t>
      </w:r>
    </w:p>
    <w:p w:rsidR="00856114" w:rsidRPr="002D029F" w:rsidRDefault="00856114" w:rsidP="00CC2BB6">
      <w:pPr>
        <w:pStyle w:val="ListParagraph"/>
        <w:numPr>
          <w:ilvl w:val="1"/>
          <w:numId w:val="2"/>
        </w:numPr>
      </w:pPr>
      <w:r>
        <w:rPr>
          <w:noProof/>
          <w:lang w:val="ro-RO" w:eastAsia="ro-RO"/>
        </w:rPr>
        <w:pict>
          <v:shape id="_x0000_s1033" type="#_x0000_t202" style="position:absolute;left:0;text-align:left;margin-left:252pt;margin-top:33.05pt;width:267.65pt;height:122.4pt;z-index:251660800">
            <v:textbox>
              <w:txbxContent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>public class ExecFir{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  <w:t>public static void main (String[] args){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</w:r>
                  <w:r w:rsidRPr="00D43817">
                    <w:rPr>
                      <w:sz w:val="20"/>
                      <w:szCs w:val="20"/>
                    </w:rPr>
                    <w:tab/>
                    <w:t>Fir f1, f2;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</w:r>
                  <w:r w:rsidRPr="00D43817">
                    <w:rPr>
                      <w:sz w:val="20"/>
                      <w:szCs w:val="20"/>
                    </w:rPr>
                    <w:tab/>
                    <w:t>f1= new Fir(); f1.start();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</w:r>
                  <w:r w:rsidRPr="00D43817">
                    <w:rPr>
                      <w:sz w:val="20"/>
                      <w:szCs w:val="20"/>
                    </w:rPr>
                    <w:tab/>
                    <w:t>f2= new Fir(); f2.start();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</w:r>
                  <w:r w:rsidRPr="00D43817">
                    <w:rPr>
                      <w:sz w:val="20"/>
                      <w:szCs w:val="20"/>
                    </w:rPr>
                    <w:tab/>
                  </w:r>
                  <w:r w:rsidRPr="001D2AD8">
                    <w:rPr>
                      <w:b/>
                      <w:sz w:val="20"/>
                      <w:szCs w:val="20"/>
                    </w:rPr>
                    <w:t>while</w:t>
                  </w:r>
                  <w:r w:rsidRPr="00D43817">
                    <w:rPr>
                      <w:sz w:val="20"/>
                      <w:szCs w:val="20"/>
                    </w:rPr>
                    <w:t>(f1.isAlive() || f2.isAlive()){}</w:t>
                  </w:r>
                </w:p>
                <w:p w:rsidR="00856114" w:rsidRPr="00E97906" w:rsidRDefault="00856114" w:rsidP="00D43817">
                  <w:pPr>
                    <w:rPr>
                      <w:sz w:val="20"/>
                      <w:szCs w:val="20"/>
                      <w:lang w:val="sv-SE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</w:r>
                  <w:r w:rsidRPr="00D43817">
                    <w:rPr>
                      <w:sz w:val="20"/>
                      <w:szCs w:val="20"/>
                    </w:rPr>
                    <w:tab/>
                  </w:r>
                  <w:r w:rsidRPr="00E97906">
                    <w:rPr>
                      <w:sz w:val="20"/>
                      <w:szCs w:val="20"/>
                      <w:lang w:val="sv-SE"/>
                    </w:rPr>
                    <w:t>System.out.println("x="+Fir.x);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E97906">
                    <w:rPr>
                      <w:sz w:val="20"/>
                      <w:szCs w:val="20"/>
                      <w:lang w:val="sv-SE"/>
                    </w:rPr>
                    <w:tab/>
                  </w:r>
                  <w:r w:rsidRPr="00D43817">
                    <w:rPr>
                      <w:sz w:val="20"/>
                      <w:szCs w:val="20"/>
                    </w:rPr>
                    <w:t>}</w:t>
                  </w:r>
                </w:p>
                <w:p w:rsidR="00856114" w:rsidRPr="00D43817" w:rsidRDefault="00856114" w:rsidP="00D43817">
                  <w:pPr>
                    <w:rPr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34" type="#_x0000_t202" style="position:absolute;left:0;text-align:left;margin-left:-36pt;margin-top:15.05pt;width:267.65pt;height:148.2pt;z-index:251659776">
            <v:textbox>
              <w:txbxContent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>class Fir extends Thread{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  <w:t>static int x=0;</w:t>
                  </w:r>
                </w:p>
                <w:p w:rsidR="00856114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  <w:t xml:space="preserve">static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ab/>
                    <w:t>//static</w:t>
                  </w:r>
                </w:p>
                <w:p w:rsidR="00856114" w:rsidRPr="00D43817" w:rsidRDefault="00856114" w:rsidP="00CC2BB6">
                  <w:pPr>
                    <w:ind w:left="720" w:firstLine="720"/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>Object sem =new Object();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  <w:t>int t;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  <w:t xml:space="preserve">void  incr() { 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 xml:space="preserve">  </w:t>
                  </w:r>
                  <w:r w:rsidRPr="00D43817">
                    <w:rPr>
                      <w:sz w:val="20"/>
                      <w:szCs w:val="20"/>
                    </w:rPr>
                    <w:t>synchronized(sem)</w:t>
                  </w:r>
                  <w:r>
                    <w:rPr>
                      <w:sz w:val="20"/>
                      <w:szCs w:val="20"/>
                    </w:rPr>
                    <w:tab/>
                    <w:t>//synchr</w:t>
                  </w:r>
                </w:p>
                <w:p w:rsidR="00856114" w:rsidRPr="00E97906" w:rsidRDefault="00856114" w:rsidP="00D4381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  <w:t xml:space="preserve">  </w:t>
                  </w:r>
                  <w:r w:rsidRPr="00E97906">
                    <w:rPr>
                      <w:sz w:val="20"/>
                      <w:szCs w:val="20"/>
                      <w:lang w:val="fr-FR"/>
                    </w:rPr>
                    <w:t>{t=x;t++; x=t;}</w:t>
                  </w:r>
                </w:p>
                <w:p w:rsidR="00856114" w:rsidRPr="00E97906" w:rsidRDefault="00856114" w:rsidP="00D4381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  <w:t>}</w:t>
                  </w:r>
                </w:p>
                <w:p w:rsidR="00856114" w:rsidRPr="00E97906" w:rsidRDefault="00856114" w:rsidP="00D4381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E97906">
                    <w:rPr>
                      <w:sz w:val="20"/>
                      <w:szCs w:val="20"/>
                      <w:lang w:val="fr-FR"/>
                    </w:rPr>
                    <w:tab/>
                    <w:t>public void run() { incr();}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>}</w:t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</w:r>
                </w:p>
                <w:p w:rsidR="00856114" w:rsidRPr="00D43817" w:rsidRDefault="00856114" w:rsidP="00D43817">
                  <w:pPr>
                    <w:rPr>
                      <w:sz w:val="20"/>
                      <w:szCs w:val="20"/>
                    </w:rPr>
                  </w:pPr>
                  <w:r w:rsidRPr="00D43817">
                    <w:rPr>
                      <w:sz w:val="20"/>
                      <w:szCs w:val="20"/>
                    </w:rPr>
                    <w:tab/>
                  </w:r>
                  <w:r w:rsidRPr="00D43817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>
        <w:rPr>
          <w:lang w:val="ro-RO"/>
        </w:rPr>
        <w:t xml:space="preserve">Ce se intamplă dacă se înlocuiește cuvântul cheie </w:t>
      </w:r>
      <w:r w:rsidRPr="001D2AD8">
        <w:rPr>
          <w:b/>
          <w:lang w:val="ro-RO"/>
        </w:rPr>
        <w:t>while</w:t>
      </w:r>
      <w:r>
        <w:rPr>
          <w:lang w:val="ro-RO"/>
        </w:rPr>
        <w:t xml:space="preserve"> prin </w:t>
      </w:r>
      <w:r w:rsidRPr="001D2AD8">
        <w:rPr>
          <w:b/>
          <w:lang w:val="ro-RO"/>
        </w:rPr>
        <w:t>if</w:t>
      </w:r>
      <w:r>
        <w:rPr>
          <w:lang w:val="ro-RO"/>
        </w:rPr>
        <w:t>?</w:t>
      </w:r>
      <w:r w:rsidRPr="00CC2BB6">
        <w:rPr>
          <w:lang w:val="ro-RO"/>
        </w:rPr>
        <w:br/>
      </w:r>
      <w:r w:rsidRPr="00CC2BB6">
        <w:rPr>
          <w:lang w:val="ro-RO"/>
        </w:rPr>
        <w:br/>
      </w:r>
      <w:r w:rsidRPr="00CC2BB6">
        <w:rPr>
          <w:lang w:val="ro-RO"/>
        </w:rPr>
        <w:br/>
      </w:r>
      <w:r w:rsidRPr="00CC2BB6">
        <w:rPr>
          <w:lang w:val="ro-RO"/>
        </w:rPr>
        <w:br/>
      </w:r>
      <w:r w:rsidRPr="00CC2BB6">
        <w:rPr>
          <w:lang w:val="ro-RO"/>
        </w:rPr>
        <w:br/>
        <w:t xml:space="preserve"> </w:t>
      </w:r>
      <w:r w:rsidRPr="00CC2BB6">
        <w:rPr>
          <w:lang w:val="ro-RO"/>
        </w:rPr>
        <w:br/>
      </w:r>
    </w:p>
    <w:p w:rsidR="00856114" w:rsidRPr="005D3E09" w:rsidRDefault="00856114" w:rsidP="005D3E0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ro-RO"/>
        </w:rPr>
      </w:pPr>
      <w:r w:rsidRPr="005D3E09">
        <w:rPr>
          <w:rFonts w:ascii="Arial" w:hAnsi="Arial" w:cs="Arial"/>
          <w:sz w:val="20"/>
          <w:szCs w:val="20"/>
          <w:lang w:val="ro-RO"/>
        </w:rPr>
        <w:t>Se consideră următoarea interfaţă Java, în care sunt definite câteva operaţii elementare asupra listelor de obiecte:</w:t>
      </w:r>
    </w:p>
    <w:p w:rsidR="00856114" w:rsidRPr="00EF2A03" w:rsidRDefault="00856114" w:rsidP="003C1A78">
      <w:pPr>
        <w:pStyle w:val="PlainText"/>
        <w:rPr>
          <w:lang w:val="ro-RO"/>
        </w:rPr>
      </w:pPr>
      <w:r w:rsidRPr="00EF2A03">
        <w:rPr>
          <w:lang w:val="ro-RO"/>
        </w:rPr>
        <w:t>interface ListOperations{</w:t>
      </w:r>
    </w:p>
    <w:p w:rsidR="00856114" w:rsidRPr="00EF2A03" w:rsidRDefault="00856114" w:rsidP="003C1A78">
      <w:pPr>
        <w:pStyle w:val="PlainText"/>
        <w:rPr>
          <w:lang w:val="ro-RO"/>
        </w:rPr>
      </w:pPr>
      <w:r w:rsidRPr="00EF2A03">
        <w:rPr>
          <w:lang w:val="ro-RO"/>
        </w:rPr>
        <w:tab/>
        <w:t>public void add(Object o);// adauga un obiect in lista</w:t>
      </w:r>
    </w:p>
    <w:p w:rsidR="00856114" w:rsidRDefault="00856114" w:rsidP="003C1A78">
      <w:pPr>
        <w:pStyle w:val="PlainText"/>
        <w:rPr>
          <w:lang w:val="ro-RO"/>
        </w:rPr>
      </w:pPr>
      <w:r w:rsidRPr="00EF2A03">
        <w:rPr>
          <w:lang w:val="ro-RO"/>
        </w:rPr>
        <w:tab/>
        <w:t xml:space="preserve">// returneaza, fara a sterge, </w:t>
      </w:r>
    </w:p>
    <w:p w:rsidR="00856114" w:rsidRDefault="00856114" w:rsidP="003C1A78">
      <w:pPr>
        <w:pStyle w:val="PlainText"/>
        <w:rPr>
          <w:lang w:val="ro-RO"/>
        </w:rPr>
      </w:pPr>
      <w:r>
        <w:rPr>
          <w:lang w:val="ro-RO"/>
        </w:rPr>
        <w:t xml:space="preserve">// </w:t>
      </w:r>
      <w:r w:rsidRPr="00EF2A03">
        <w:rPr>
          <w:lang w:val="ro-RO"/>
        </w:rPr>
        <w:t>elemen</w:t>
      </w:r>
      <w:r w:rsidRPr="00756229">
        <w:rPr>
          <w:lang w:val="it-IT"/>
        </w:rPr>
        <w:t>tul curent din lista</w:t>
      </w:r>
      <w:r w:rsidRPr="00EF2A03">
        <w:rPr>
          <w:lang w:val="ro-RO"/>
        </w:rPr>
        <w:t xml:space="preserve"> </w:t>
      </w:r>
    </w:p>
    <w:p w:rsidR="00856114" w:rsidRPr="00756229" w:rsidRDefault="00856114" w:rsidP="003C1A78">
      <w:pPr>
        <w:pStyle w:val="PlainText"/>
        <w:rPr>
          <w:lang w:val="ro-RO"/>
        </w:rPr>
      </w:pPr>
      <w:r w:rsidRPr="00EF2A03">
        <w:rPr>
          <w:lang w:val="ro-RO"/>
        </w:rPr>
        <w:t xml:space="preserve">public Object currentElement(); </w:t>
      </w:r>
    </w:p>
    <w:p w:rsidR="00856114" w:rsidRPr="00756229" w:rsidRDefault="00856114" w:rsidP="003C1A78">
      <w:pPr>
        <w:pStyle w:val="PlainText"/>
        <w:rPr>
          <w:lang w:val="ro-RO"/>
        </w:rPr>
      </w:pPr>
      <w:r w:rsidRPr="00756229">
        <w:rPr>
          <w:lang w:val="ro-RO"/>
        </w:rPr>
        <w:tab/>
        <w:t>public void delete();// sterge elementul curent</w:t>
      </w:r>
    </w:p>
    <w:p w:rsidR="00856114" w:rsidRPr="00756229" w:rsidRDefault="00856114" w:rsidP="003C1A78">
      <w:pPr>
        <w:pStyle w:val="PlainText"/>
        <w:rPr>
          <w:lang w:val="ro-RO"/>
        </w:rPr>
      </w:pPr>
      <w:r w:rsidRPr="00756229">
        <w:rPr>
          <w:lang w:val="ro-RO"/>
        </w:rPr>
        <w:t>}</w:t>
      </w:r>
    </w:p>
    <w:p w:rsidR="00856114" w:rsidRPr="00756229" w:rsidRDefault="00856114" w:rsidP="003C1A78">
      <w:pPr>
        <w:pStyle w:val="PlainText"/>
        <w:rPr>
          <w:lang w:val="ro-RO"/>
        </w:rPr>
      </w:pPr>
    </w:p>
    <w:p w:rsidR="00856114" w:rsidRPr="003C1A78" w:rsidRDefault="00856114" w:rsidP="003C1A78">
      <w:pPr>
        <w:jc w:val="both"/>
        <w:rPr>
          <w:rFonts w:ascii="Arial" w:hAnsi="Arial" w:cs="Arial"/>
          <w:sz w:val="20"/>
          <w:szCs w:val="20"/>
          <w:lang w:val="ro-RO"/>
        </w:rPr>
      </w:pPr>
      <w:r w:rsidRPr="003C1A78">
        <w:rPr>
          <w:rFonts w:ascii="Arial" w:hAnsi="Arial" w:cs="Arial"/>
          <w:sz w:val="20"/>
          <w:szCs w:val="20"/>
          <w:lang w:val="ro-RO"/>
        </w:rPr>
        <w:t>Se cere să implementaţi această interfaţă printr-o clasă Queue ale cărei obiecte sunt liste eterogene Fi</w:t>
      </w:r>
      <w:r>
        <w:rPr>
          <w:rFonts w:ascii="Arial" w:hAnsi="Arial" w:cs="Arial"/>
          <w:sz w:val="20"/>
          <w:szCs w:val="20"/>
          <w:lang w:val="ro-RO"/>
        </w:rPr>
        <w:t xml:space="preserve">rst In First Out (cozi </w:t>
      </w:r>
      <w:r w:rsidRPr="003C1A78">
        <w:rPr>
          <w:rFonts w:ascii="Arial" w:hAnsi="Arial" w:cs="Arial"/>
          <w:sz w:val="20"/>
          <w:szCs w:val="20"/>
          <w:lang w:val="ro-RO"/>
        </w:rPr>
        <w:t xml:space="preserve"> în care elementul current are cea mai mare vechime în listă şi este indicat de cursor). </w:t>
      </w:r>
    </w:p>
    <w:p w:rsidR="00856114" w:rsidRPr="003C1A78" w:rsidRDefault="00856114" w:rsidP="003C1A78">
      <w:pPr>
        <w:jc w:val="both"/>
        <w:rPr>
          <w:rFonts w:ascii="Arial" w:hAnsi="Arial" w:cs="Arial"/>
          <w:sz w:val="20"/>
          <w:szCs w:val="20"/>
          <w:lang w:val="ro-RO"/>
        </w:rPr>
      </w:pPr>
      <w:r w:rsidRPr="003C1A78">
        <w:rPr>
          <w:rFonts w:ascii="Arial" w:hAnsi="Arial" w:cs="Arial"/>
          <w:sz w:val="20"/>
          <w:szCs w:val="20"/>
          <w:lang w:val="ro-RO"/>
        </w:rPr>
        <w:t>Aceste liste sunt observabile în sensul următor: când cursorul este deplasat, noul element curent este transmis către toate obiectele observatoare (aici includem şi cazul în care se ad</w:t>
      </w:r>
      <w:r>
        <w:rPr>
          <w:rFonts w:ascii="Arial" w:hAnsi="Arial" w:cs="Arial"/>
          <w:sz w:val="20"/>
          <w:szCs w:val="20"/>
          <w:lang w:val="ro-RO"/>
        </w:rPr>
        <w:t>a</w:t>
      </w:r>
      <w:r w:rsidRPr="003C1A78">
        <w:rPr>
          <w:rFonts w:ascii="Arial" w:hAnsi="Arial" w:cs="Arial"/>
          <w:sz w:val="20"/>
          <w:szCs w:val="20"/>
          <w:lang w:val="ro-RO"/>
        </w:rPr>
        <w:t xml:space="preserve">ugă un element într-o listă vidă). </w:t>
      </w:r>
    </w:p>
    <w:p w:rsidR="00856114" w:rsidRPr="003C1A78" w:rsidRDefault="00856114" w:rsidP="003C1A78">
      <w:pPr>
        <w:jc w:val="both"/>
        <w:rPr>
          <w:rFonts w:ascii="Arial" w:hAnsi="Arial" w:cs="Arial"/>
          <w:sz w:val="20"/>
          <w:szCs w:val="20"/>
          <w:lang w:val="ro-RO"/>
        </w:rPr>
      </w:pPr>
      <w:r w:rsidRPr="003C1A78">
        <w:rPr>
          <w:rFonts w:ascii="Arial" w:hAnsi="Arial" w:cs="Arial"/>
          <w:sz w:val="20"/>
          <w:szCs w:val="20"/>
          <w:lang w:val="ro-RO"/>
        </w:rPr>
        <w:t>Obiectele observatoare sunt din clasa QueueObserver, pe care trebuie de asemenea s-o definiţi.</w:t>
      </w:r>
    </w:p>
    <w:p w:rsidR="00856114" w:rsidRPr="003C1A78" w:rsidRDefault="00856114" w:rsidP="003C1A78">
      <w:pPr>
        <w:jc w:val="both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Completând corespunzător</w:t>
      </w:r>
      <w:r w:rsidRPr="003C1A78">
        <w:rPr>
          <w:rFonts w:ascii="Arial" w:hAnsi="Arial" w:cs="Arial"/>
          <w:sz w:val="20"/>
          <w:szCs w:val="20"/>
          <w:lang w:val="ro-RO"/>
        </w:rPr>
        <w:t xml:space="preserve"> //…1, //…2, //…3 şi  //…4, programul test de mai jos trebuie să afişeze rezultatele următoare:</w:t>
      </w:r>
    </w:p>
    <w:p w:rsidR="00856114" w:rsidRPr="003C1A78" w:rsidRDefault="00856114" w:rsidP="003C1A78">
      <w:pPr>
        <w:jc w:val="both"/>
        <w:rPr>
          <w:rFonts w:ascii="Arial" w:hAnsi="Arial" w:cs="Arial"/>
          <w:sz w:val="20"/>
          <w:szCs w:val="20"/>
          <w:lang w:val="ro-RO"/>
        </w:rPr>
      </w:pPr>
    </w:p>
    <w:p w:rsidR="00856114" w:rsidRPr="003C1A78" w:rsidRDefault="00856114" w:rsidP="003C1A78">
      <w:pPr>
        <w:rPr>
          <w:rFonts w:ascii="Arial" w:hAnsi="Arial" w:cs="Arial"/>
          <w:sz w:val="20"/>
          <w:szCs w:val="20"/>
          <w:lang w:val="ro-RO"/>
        </w:rPr>
      </w:pPr>
      <w:r w:rsidRPr="003C1A78">
        <w:rPr>
          <w:rFonts w:ascii="Arial" w:hAnsi="Arial" w:cs="Arial"/>
          <w:sz w:val="20"/>
          <w:szCs w:val="20"/>
          <w:lang w:val="ro-RO"/>
        </w:rPr>
        <w:t>100</w:t>
      </w:r>
    </w:p>
    <w:p w:rsidR="00856114" w:rsidRPr="003C1A78" w:rsidRDefault="00856114" w:rsidP="003C1A78">
      <w:pPr>
        <w:rPr>
          <w:rFonts w:ascii="Arial" w:hAnsi="Arial" w:cs="Arial"/>
          <w:sz w:val="20"/>
          <w:szCs w:val="20"/>
          <w:lang w:val="ro-RO"/>
        </w:rPr>
      </w:pPr>
      <w:r w:rsidRPr="003C1A78">
        <w:rPr>
          <w:rFonts w:ascii="Arial" w:hAnsi="Arial" w:cs="Arial"/>
          <w:sz w:val="20"/>
          <w:szCs w:val="20"/>
          <w:lang w:val="ro-RO"/>
        </w:rPr>
        <w:t>100</w:t>
      </w:r>
    </w:p>
    <w:p w:rsidR="00856114" w:rsidRPr="003C1A78" w:rsidRDefault="00856114" w:rsidP="003C1A78">
      <w:pPr>
        <w:rPr>
          <w:rFonts w:ascii="Arial" w:hAnsi="Arial" w:cs="Arial"/>
          <w:sz w:val="20"/>
          <w:szCs w:val="20"/>
          <w:lang w:val="ro-RO"/>
        </w:rPr>
      </w:pPr>
      <w:r w:rsidRPr="003C1A78">
        <w:rPr>
          <w:rFonts w:ascii="Arial" w:hAnsi="Arial" w:cs="Arial"/>
          <w:sz w:val="20"/>
          <w:szCs w:val="20"/>
          <w:lang w:val="ro-RO"/>
        </w:rPr>
        <w:t>Tudor</w:t>
      </w:r>
    </w:p>
    <w:p w:rsidR="00856114" w:rsidRPr="003C1A78" w:rsidRDefault="00856114" w:rsidP="003C1A78">
      <w:pPr>
        <w:rPr>
          <w:rFonts w:ascii="Arial" w:hAnsi="Arial" w:cs="Arial"/>
          <w:sz w:val="20"/>
          <w:szCs w:val="20"/>
          <w:lang w:val="ro-RO"/>
        </w:rPr>
      </w:pPr>
      <w:r w:rsidRPr="003C1A78">
        <w:rPr>
          <w:rFonts w:ascii="Arial" w:hAnsi="Arial" w:cs="Arial"/>
          <w:sz w:val="20"/>
          <w:szCs w:val="20"/>
          <w:lang w:val="ro-RO"/>
        </w:rPr>
        <w:t>Andrei</w:t>
      </w:r>
    </w:p>
    <w:p w:rsidR="00856114" w:rsidRPr="00756229" w:rsidRDefault="00856114" w:rsidP="003C1A78">
      <w:pPr>
        <w:pStyle w:val="PlainText"/>
        <w:rPr>
          <w:rFonts w:ascii="Arial" w:hAnsi="Arial" w:cs="Arial"/>
          <w:lang w:val="ro-RO"/>
        </w:rPr>
      </w:pPr>
    </w:p>
    <w:p w:rsidR="00856114" w:rsidRPr="00756229" w:rsidRDefault="00856114" w:rsidP="003C1A78">
      <w:pPr>
        <w:pStyle w:val="PlainText"/>
        <w:rPr>
          <w:lang w:val="ro-RO"/>
        </w:rPr>
      </w:pPr>
      <w:r w:rsidRPr="00756229">
        <w:rPr>
          <w:lang w:val="ro-RO"/>
        </w:rPr>
        <w:t>class Queue  //. . .1</w:t>
      </w:r>
    </w:p>
    <w:p w:rsidR="00856114" w:rsidRPr="00756229" w:rsidRDefault="00856114" w:rsidP="003C1A78">
      <w:pPr>
        <w:pStyle w:val="PlainText"/>
        <w:rPr>
          <w:lang w:val="ro-RO"/>
        </w:rPr>
      </w:pPr>
      <w:r w:rsidRPr="00756229">
        <w:rPr>
          <w:lang w:val="ro-RO"/>
        </w:rPr>
        <w:tab/>
        <w:t>public Queue(int mD){maxDim=mD; v=new Object[maxDim];}</w:t>
      </w:r>
    </w:p>
    <w:p w:rsidR="00856114" w:rsidRPr="00756229" w:rsidRDefault="00856114" w:rsidP="003C1A78">
      <w:pPr>
        <w:pStyle w:val="PlainText"/>
        <w:rPr>
          <w:lang w:val="ro-RO"/>
        </w:rPr>
      </w:pPr>
      <w:r>
        <w:rPr>
          <w:lang w:val="ro-RO"/>
        </w:rPr>
        <w:t xml:space="preserve">   // metode</w:t>
      </w:r>
    </w:p>
    <w:p w:rsidR="00856114" w:rsidRPr="00E97906" w:rsidRDefault="00856114" w:rsidP="003C1A78">
      <w:pPr>
        <w:pStyle w:val="PlainText"/>
        <w:rPr>
          <w:lang w:val="ro-RO"/>
        </w:rPr>
      </w:pPr>
      <w:r w:rsidRPr="00756229">
        <w:rPr>
          <w:lang w:val="ro-RO"/>
        </w:rPr>
        <w:tab/>
      </w:r>
      <w:r w:rsidRPr="00E97906">
        <w:rPr>
          <w:lang w:val="ro-RO"/>
        </w:rPr>
        <w:t>//. . .2</w:t>
      </w:r>
    </w:p>
    <w:p w:rsidR="00856114" w:rsidRPr="00E97906" w:rsidRDefault="00856114" w:rsidP="003C1A78">
      <w:pPr>
        <w:pStyle w:val="PlainText"/>
        <w:rPr>
          <w:lang w:val="ro-RO"/>
        </w:rPr>
      </w:pPr>
      <w:r>
        <w:rPr>
          <w:lang w:val="ro-RO"/>
        </w:rPr>
        <w:t xml:space="preserve">   //atribute</w:t>
      </w:r>
    </w:p>
    <w:p w:rsidR="00856114" w:rsidRPr="00E97906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ab/>
        <w:t>private int free=0; //pozitia libera</w:t>
      </w:r>
    </w:p>
    <w:p w:rsidR="00856114" w:rsidRPr="00E97906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ab/>
        <w:t>private int cursor=0;// pozitia cu elementul util</w:t>
      </w:r>
    </w:p>
    <w:p w:rsidR="00856114" w:rsidRPr="00E97906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ab/>
        <w:t xml:space="preserve">// 0&lt;=numberOfElements&lt;=maxDim, </w:t>
      </w:r>
    </w:p>
    <w:p w:rsidR="00856114" w:rsidRPr="00E97906" w:rsidRDefault="00856114" w:rsidP="00E23588">
      <w:pPr>
        <w:pStyle w:val="PlainText"/>
        <w:ind w:firstLine="720"/>
        <w:rPr>
          <w:lang w:val="ro-RO"/>
        </w:rPr>
      </w:pPr>
      <w:r w:rsidRPr="00E97906">
        <w:rPr>
          <w:lang w:val="ro-RO"/>
        </w:rPr>
        <w:t xml:space="preserve">//numarul real de elemente din coada </w:t>
      </w:r>
    </w:p>
    <w:p w:rsidR="00856114" w:rsidRPr="00E97906" w:rsidRDefault="00856114" w:rsidP="00E23588">
      <w:pPr>
        <w:pStyle w:val="PlainText"/>
        <w:ind w:firstLine="720"/>
        <w:rPr>
          <w:lang w:val="ro-RO"/>
        </w:rPr>
      </w:pPr>
      <w:r w:rsidRPr="00E97906">
        <w:rPr>
          <w:lang w:val="ro-RO"/>
        </w:rPr>
        <w:t>private int numberOfElements=0;</w:t>
      </w:r>
    </w:p>
    <w:p w:rsidR="00856114" w:rsidRPr="00E97906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ab/>
        <w:t>private Object v[];</w:t>
      </w:r>
    </w:p>
    <w:p w:rsidR="00856114" w:rsidRPr="00E97906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ab/>
        <w:t>private int maxDim;</w:t>
      </w:r>
    </w:p>
    <w:p w:rsidR="00856114" w:rsidRPr="00E97906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>}</w:t>
      </w:r>
    </w:p>
    <w:p w:rsidR="00856114" w:rsidRPr="00E97906" w:rsidRDefault="00856114" w:rsidP="003C1A78">
      <w:pPr>
        <w:pStyle w:val="PlainText"/>
        <w:rPr>
          <w:lang w:val="ro-RO"/>
        </w:rPr>
      </w:pPr>
    </w:p>
    <w:p w:rsidR="00856114" w:rsidRPr="00E97906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>class QueueObserver //. . .3</w:t>
      </w:r>
    </w:p>
    <w:p w:rsidR="00856114" w:rsidRDefault="00856114" w:rsidP="003C1A78">
      <w:pPr>
        <w:pStyle w:val="PlainText"/>
        <w:rPr>
          <w:lang w:val="ro-RO"/>
        </w:rPr>
      </w:pPr>
      <w:r w:rsidRPr="00E97906">
        <w:rPr>
          <w:lang w:val="ro-RO"/>
        </w:rPr>
        <w:tab/>
        <w:t>public QueueObserver(Queue q){obsQ=q;}</w:t>
      </w:r>
    </w:p>
    <w:p w:rsidR="00856114" w:rsidRPr="00E97906" w:rsidRDefault="00856114" w:rsidP="003C1A78">
      <w:pPr>
        <w:pStyle w:val="PlainText"/>
        <w:rPr>
          <w:lang w:val="ro-RO"/>
        </w:rPr>
      </w:pPr>
      <w:r>
        <w:rPr>
          <w:lang w:val="ro-RO"/>
        </w:rPr>
        <w:tab/>
        <w:t>// metoda update</w:t>
      </w:r>
    </w:p>
    <w:p w:rsidR="00856114" w:rsidRPr="0090396C" w:rsidRDefault="00856114" w:rsidP="003C1A78">
      <w:pPr>
        <w:pStyle w:val="PlainText"/>
      </w:pPr>
      <w:r w:rsidRPr="00E97906">
        <w:rPr>
          <w:lang w:val="ro-RO"/>
        </w:rPr>
        <w:tab/>
      </w:r>
      <w:r w:rsidRPr="0090396C">
        <w:t>//. . .4</w:t>
      </w:r>
    </w:p>
    <w:p w:rsidR="00856114" w:rsidRPr="0090396C" w:rsidRDefault="00856114" w:rsidP="003C1A78">
      <w:pPr>
        <w:pStyle w:val="PlainText"/>
      </w:pPr>
    </w:p>
    <w:p w:rsidR="00856114" w:rsidRPr="0090396C" w:rsidRDefault="00856114" w:rsidP="003C1A78">
      <w:pPr>
        <w:pStyle w:val="PlainText"/>
      </w:pPr>
      <w:r>
        <w:t xml:space="preserve">   // atribute</w:t>
      </w:r>
    </w:p>
    <w:p w:rsidR="00856114" w:rsidRPr="0090396C" w:rsidRDefault="00856114" w:rsidP="003C1A78">
      <w:pPr>
        <w:pStyle w:val="PlainText"/>
      </w:pPr>
      <w:r w:rsidRPr="0090396C">
        <w:tab/>
        <w:t>private Queue obsQ; // coada observabila</w:t>
      </w:r>
    </w:p>
    <w:p w:rsidR="00856114" w:rsidRPr="0090396C" w:rsidRDefault="00856114" w:rsidP="003C1A78">
      <w:pPr>
        <w:pStyle w:val="PlainText"/>
      </w:pPr>
    </w:p>
    <w:p w:rsidR="00856114" w:rsidRPr="0090396C" w:rsidRDefault="00856114" w:rsidP="003C1A78">
      <w:pPr>
        <w:pStyle w:val="PlainText"/>
      </w:pPr>
      <w:r w:rsidRPr="0090396C">
        <w:t>}</w:t>
      </w:r>
    </w:p>
    <w:p w:rsidR="00856114" w:rsidRPr="0090396C" w:rsidRDefault="00856114" w:rsidP="003C1A78">
      <w:pPr>
        <w:pStyle w:val="PlainText"/>
      </w:pPr>
      <w:r>
        <w:rPr>
          <w:noProof/>
          <w:lang w:val="ro-RO" w:eastAsia="ro-RO"/>
        </w:rPr>
        <w:pict>
          <v:shape id="_x0000_s1035" type="#_x0000_t202" style="position:absolute;margin-left:241.9pt;margin-top:8.2pt;width:257.6pt;height:127.85pt;z-index:251661824">
            <v:textbox style="mso-fit-shape-to-text:t">
              <w:txbxContent>
                <w:p w:rsidR="00856114" w:rsidRPr="0090396C" w:rsidRDefault="00856114" w:rsidP="003C1A78">
                  <w:pPr>
                    <w:pStyle w:val="PlainText"/>
                    <w:ind w:firstLine="720"/>
                  </w:pPr>
                  <w:r w:rsidRPr="0090396C">
                    <w:t>q.add(new Integer(400));</w:t>
                  </w:r>
                </w:p>
                <w:p w:rsidR="00856114" w:rsidRDefault="00856114" w:rsidP="003C1A78">
                  <w:pPr>
                    <w:pStyle w:val="PlainText"/>
                  </w:pPr>
                  <w:r w:rsidRPr="0090396C">
                    <w:tab/>
                    <w:t>System.out.println</w:t>
                  </w:r>
                </w:p>
                <w:p w:rsidR="00856114" w:rsidRPr="0090396C" w:rsidRDefault="00856114" w:rsidP="003C1A78">
                  <w:pPr>
                    <w:pStyle w:val="PlainText"/>
                    <w:ind w:firstLine="720"/>
                  </w:pPr>
                  <w:r>
                    <w:t xml:space="preserve">  </w:t>
                  </w:r>
                  <w:r w:rsidRPr="0090396C">
                    <w:t>(q.currentElement());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q.delete();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q.add(new Integer(500));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q.delete();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q.add(new Integer(100));</w:t>
                  </w:r>
                </w:p>
                <w:p w:rsidR="00856114" w:rsidRDefault="00856114" w:rsidP="003C1A78">
                  <w:pPr>
                    <w:pStyle w:val="PlainText"/>
                  </w:pPr>
                  <w:r>
                    <w:t xml:space="preserve">  }</w:t>
                  </w:r>
                  <w:r w:rsidRPr="0090396C">
                    <w:tab/>
                  </w:r>
                  <w:r w:rsidRPr="0090396C">
                    <w:tab/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 w:rsidRPr="0090396C">
                    <w:t>}</w:t>
                  </w:r>
                </w:p>
                <w:p w:rsidR="00856114" w:rsidRPr="003C1A78" w:rsidRDefault="00856114" w:rsidP="003C1A78"/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36" type="#_x0000_t202" style="position:absolute;margin-left:-6.35pt;margin-top:7.4pt;width:213.25pt;height:128.6pt;z-index:251662848">
            <v:textbox style="mso-fit-shape-to-text:t">
              <w:txbxContent>
                <w:p w:rsidR="00856114" w:rsidRPr="0090396C" w:rsidRDefault="00856114" w:rsidP="003C1A78">
                  <w:pPr>
                    <w:pStyle w:val="PlainText"/>
                  </w:pPr>
                  <w:r w:rsidRPr="0090396C">
                    <w:t>public class ObservableList{</w:t>
                  </w:r>
                </w:p>
                <w:p w:rsidR="00856114" w:rsidRDefault="00856114" w:rsidP="003C1A78">
                  <w:pPr>
                    <w:pStyle w:val="PlainText"/>
                  </w:pPr>
                  <w:r>
                    <w:t xml:space="preserve">  </w:t>
                  </w:r>
                  <w:r w:rsidRPr="0090396C">
                    <w:t xml:space="preserve">public static void 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 xml:space="preserve">  </w:t>
                  </w:r>
                  <w:r w:rsidRPr="0090396C">
                    <w:t>main(String[] args){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Queue q=new Queue(4);</w:t>
                  </w:r>
                </w:p>
                <w:p w:rsidR="00856114" w:rsidRPr="0090396C" w:rsidRDefault="00856114" w:rsidP="003C1A78">
                  <w:pPr>
                    <w:pStyle w:val="PlainText"/>
                    <w:ind w:left="720"/>
                  </w:pPr>
                  <w:r w:rsidRPr="0090396C">
                    <w:t>QueueObserver qO= new QueueObserver(q);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q.addObserver(qO);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q.add(new Integer(100));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q.add("Tudor");</w:t>
                  </w:r>
                </w:p>
                <w:p w:rsidR="00856114" w:rsidRPr="0090396C" w:rsidRDefault="00856114" w:rsidP="003C1A78">
                  <w:pPr>
                    <w:pStyle w:val="PlainText"/>
                  </w:pPr>
                  <w:r>
                    <w:tab/>
                  </w:r>
                  <w:r w:rsidRPr="0090396C">
                    <w:t>q.add("Andrei");</w:t>
                  </w:r>
                </w:p>
                <w:p w:rsidR="00856114" w:rsidRDefault="00856114"/>
              </w:txbxContent>
            </v:textbox>
          </v:shape>
        </w:pict>
      </w:r>
    </w:p>
    <w:p w:rsidR="00856114" w:rsidRPr="0090396C" w:rsidRDefault="00856114" w:rsidP="003C1A78">
      <w:pPr>
        <w:pStyle w:val="PlainText"/>
      </w:pPr>
      <w:r w:rsidRPr="0090396C">
        <w:tab/>
      </w:r>
    </w:p>
    <w:p w:rsidR="00856114" w:rsidRDefault="00856114" w:rsidP="003C1A78"/>
    <w:p w:rsidR="00856114" w:rsidRPr="00CC2BB6" w:rsidRDefault="00856114" w:rsidP="003C1A78">
      <w:pPr>
        <w:rPr>
          <w:lang w:val="ro-RO"/>
        </w:rPr>
      </w:pPr>
      <w:r w:rsidRPr="00CC2BB6">
        <w:rPr>
          <w:lang w:val="ro-RO"/>
        </w:rPr>
        <w:br/>
      </w:r>
      <w:r w:rsidRPr="00CC2BB6">
        <w:rPr>
          <w:lang w:val="ro-RO"/>
        </w:rPr>
        <w:br/>
      </w:r>
    </w:p>
    <w:p w:rsidR="00856114" w:rsidRDefault="00856114" w:rsidP="003C1A78">
      <w:pPr>
        <w:pStyle w:val="ListParagraph"/>
      </w:pPr>
    </w:p>
    <w:p w:rsidR="00856114" w:rsidRDefault="00856114" w:rsidP="00F3421C">
      <w:pPr>
        <w:pStyle w:val="ListParagraph"/>
        <w:ind w:left="0"/>
      </w:pPr>
    </w:p>
    <w:sectPr w:rsidR="00856114" w:rsidSect="00624B7E">
      <w:headerReference w:type="default" r:id="rId7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114" w:rsidRDefault="00856114">
      <w:r>
        <w:separator/>
      </w:r>
    </w:p>
  </w:endnote>
  <w:endnote w:type="continuationSeparator" w:id="0">
    <w:p w:rsidR="00856114" w:rsidRDefault="00856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114" w:rsidRDefault="00856114">
      <w:r>
        <w:separator/>
      </w:r>
    </w:p>
  </w:footnote>
  <w:footnote w:type="continuationSeparator" w:id="0">
    <w:p w:rsidR="00856114" w:rsidRDefault="00856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14" w:rsidRDefault="00856114">
    <w:pPr>
      <w:pStyle w:val="Header"/>
    </w:pPr>
    <w:r>
      <w:t>Examen: Programare Orientata pe Obiecte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6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3B934755"/>
    <w:multiLevelType w:val="hybridMultilevel"/>
    <w:tmpl w:val="2850E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A62"/>
    <w:rsid w:val="00000788"/>
    <w:rsid w:val="00002703"/>
    <w:rsid w:val="000046E7"/>
    <w:rsid w:val="00006713"/>
    <w:rsid w:val="00006766"/>
    <w:rsid w:val="0000689E"/>
    <w:rsid w:val="0001615A"/>
    <w:rsid w:val="00017CB3"/>
    <w:rsid w:val="00021188"/>
    <w:rsid w:val="000235CC"/>
    <w:rsid w:val="00024D8A"/>
    <w:rsid w:val="00026175"/>
    <w:rsid w:val="00027E79"/>
    <w:rsid w:val="00030A7E"/>
    <w:rsid w:val="000325EE"/>
    <w:rsid w:val="0003606D"/>
    <w:rsid w:val="00043FB2"/>
    <w:rsid w:val="00053A4A"/>
    <w:rsid w:val="00061EE0"/>
    <w:rsid w:val="000670BE"/>
    <w:rsid w:val="00073A3A"/>
    <w:rsid w:val="0007743B"/>
    <w:rsid w:val="00077DE1"/>
    <w:rsid w:val="0008039E"/>
    <w:rsid w:val="00082EAB"/>
    <w:rsid w:val="00090E17"/>
    <w:rsid w:val="00093217"/>
    <w:rsid w:val="000A045C"/>
    <w:rsid w:val="000B0650"/>
    <w:rsid w:val="000B243E"/>
    <w:rsid w:val="000B67E9"/>
    <w:rsid w:val="000B7703"/>
    <w:rsid w:val="000C1B0C"/>
    <w:rsid w:val="000C4BFA"/>
    <w:rsid w:val="000C5756"/>
    <w:rsid w:val="000E52C4"/>
    <w:rsid w:val="000E7962"/>
    <w:rsid w:val="00103373"/>
    <w:rsid w:val="00113C37"/>
    <w:rsid w:val="00115A79"/>
    <w:rsid w:val="001206BF"/>
    <w:rsid w:val="0012653D"/>
    <w:rsid w:val="0013315A"/>
    <w:rsid w:val="00137A27"/>
    <w:rsid w:val="00141A93"/>
    <w:rsid w:val="00142090"/>
    <w:rsid w:val="00142F1A"/>
    <w:rsid w:val="001527A9"/>
    <w:rsid w:val="00154DEC"/>
    <w:rsid w:val="00156FB7"/>
    <w:rsid w:val="001618B2"/>
    <w:rsid w:val="0016407A"/>
    <w:rsid w:val="00165D32"/>
    <w:rsid w:val="00167FBC"/>
    <w:rsid w:val="0017425B"/>
    <w:rsid w:val="00185D25"/>
    <w:rsid w:val="00187B81"/>
    <w:rsid w:val="00192F82"/>
    <w:rsid w:val="0019553D"/>
    <w:rsid w:val="001A667F"/>
    <w:rsid w:val="001B1318"/>
    <w:rsid w:val="001B5726"/>
    <w:rsid w:val="001C2D2E"/>
    <w:rsid w:val="001C2D9A"/>
    <w:rsid w:val="001C3540"/>
    <w:rsid w:val="001C5C71"/>
    <w:rsid w:val="001C7E89"/>
    <w:rsid w:val="001D0E24"/>
    <w:rsid w:val="001D2AD8"/>
    <w:rsid w:val="001D7FD6"/>
    <w:rsid w:val="001E6CE3"/>
    <w:rsid w:val="00203BEE"/>
    <w:rsid w:val="00204024"/>
    <w:rsid w:val="0020506E"/>
    <w:rsid w:val="0021124A"/>
    <w:rsid w:val="00212491"/>
    <w:rsid w:val="00220D2B"/>
    <w:rsid w:val="002243F5"/>
    <w:rsid w:val="00234469"/>
    <w:rsid w:val="00261893"/>
    <w:rsid w:val="0026379C"/>
    <w:rsid w:val="00264B2D"/>
    <w:rsid w:val="00265923"/>
    <w:rsid w:val="00270022"/>
    <w:rsid w:val="00280785"/>
    <w:rsid w:val="00281934"/>
    <w:rsid w:val="0029033F"/>
    <w:rsid w:val="002916E1"/>
    <w:rsid w:val="00291A38"/>
    <w:rsid w:val="002970C7"/>
    <w:rsid w:val="002A0ED3"/>
    <w:rsid w:val="002A2B2E"/>
    <w:rsid w:val="002A3C58"/>
    <w:rsid w:val="002A5275"/>
    <w:rsid w:val="002A74B3"/>
    <w:rsid w:val="002C779D"/>
    <w:rsid w:val="002D029F"/>
    <w:rsid w:val="002D25AE"/>
    <w:rsid w:val="002D5A8B"/>
    <w:rsid w:val="002D6C50"/>
    <w:rsid w:val="002E71BB"/>
    <w:rsid w:val="002F0189"/>
    <w:rsid w:val="002F0922"/>
    <w:rsid w:val="003019EE"/>
    <w:rsid w:val="00301A99"/>
    <w:rsid w:val="00304696"/>
    <w:rsid w:val="003176E0"/>
    <w:rsid w:val="0033677E"/>
    <w:rsid w:val="00337737"/>
    <w:rsid w:val="003570F6"/>
    <w:rsid w:val="00360361"/>
    <w:rsid w:val="00365310"/>
    <w:rsid w:val="0036617E"/>
    <w:rsid w:val="003710CA"/>
    <w:rsid w:val="00380D00"/>
    <w:rsid w:val="003814E3"/>
    <w:rsid w:val="00382CE7"/>
    <w:rsid w:val="0039229E"/>
    <w:rsid w:val="003A5609"/>
    <w:rsid w:val="003B2B14"/>
    <w:rsid w:val="003C1A78"/>
    <w:rsid w:val="003C4E61"/>
    <w:rsid w:val="003C6B8E"/>
    <w:rsid w:val="003D0618"/>
    <w:rsid w:val="003D6CCF"/>
    <w:rsid w:val="003E57AE"/>
    <w:rsid w:val="003F2DA4"/>
    <w:rsid w:val="0041308C"/>
    <w:rsid w:val="00427C7F"/>
    <w:rsid w:val="0043303B"/>
    <w:rsid w:val="0043480B"/>
    <w:rsid w:val="0044066A"/>
    <w:rsid w:val="00451594"/>
    <w:rsid w:val="00455209"/>
    <w:rsid w:val="004622A6"/>
    <w:rsid w:val="0046503F"/>
    <w:rsid w:val="00467C29"/>
    <w:rsid w:val="0047287C"/>
    <w:rsid w:val="00475C3A"/>
    <w:rsid w:val="00487C10"/>
    <w:rsid w:val="00496590"/>
    <w:rsid w:val="004A26BF"/>
    <w:rsid w:val="004B6231"/>
    <w:rsid w:val="004D5186"/>
    <w:rsid w:val="004D5E99"/>
    <w:rsid w:val="004E0EB7"/>
    <w:rsid w:val="004E1AF5"/>
    <w:rsid w:val="004E20DA"/>
    <w:rsid w:val="004E314A"/>
    <w:rsid w:val="004E3342"/>
    <w:rsid w:val="004F3C5D"/>
    <w:rsid w:val="00507BFC"/>
    <w:rsid w:val="005126C6"/>
    <w:rsid w:val="00513CC0"/>
    <w:rsid w:val="00523EF0"/>
    <w:rsid w:val="00524AFD"/>
    <w:rsid w:val="00527600"/>
    <w:rsid w:val="0053617F"/>
    <w:rsid w:val="005427CF"/>
    <w:rsid w:val="005436A8"/>
    <w:rsid w:val="005505EA"/>
    <w:rsid w:val="00553C20"/>
    <w:rsid w:val="0055418D"/>
    <w:rsid w:val="00555937"/>
    <w:rsid w:val="00556172"/>
    <w:rsid w:val="005827F9"/>
    <w:rsid w:val="00583BEC"/>
    <w:rsid w:val="00584A62"/>
    <w:rsid w:val="005911AA"/>
    <w:rsid w:val="00596665"/>
    <w:rsid w:val="0059713E"/>
    <w:rsid w:val="005A6F78"/>
    <w:rsid w:val="005B0BD0"/>
    <w:rsid w:val="005B26A1"/>
    <w:rsid w:val="005C0D73"/>
    <w:rsid w:val="005C4644"/>
    <w:rsid w:val="005C5539"/>
    <w:rsid w:val="005D09CD"/>
    <w:rsid w:val="005D0BF8"/>
    <w:rsid w:val="005D11E4"/>
    <w:rsid w:val="005D3E09"/>
    <w:rsid w:val="005E6072"/>
    <w:rsid w:val="005E7EFA"/>
    <w:rsid w:val="005F0D0E"/>
    <w:rsid w:val="00611204"/>
    <w:rsid w:val="006176B3"/>
    <w:rsid w:val="00624B7E"/>
    <w:rsid w:val="00630C47"/>
    <w:rsid w:val="00633323"/>
    <w:rsid w:val="00636D21"/>
    <w:rsid w:val="00647D24"/>
    <w:rsid w:val="006745AC"/>
    <w:rsid w:val="00676CA0"/>
    <w:rsid w:val="00684CD3"/>
    <w:rsid w:val="006913AF"/>
    <w:rsid w:val="00691EB5"/>
    <w:rsid w:val="00695D0B"/>
    <w:rsid w:val="006B0635"/>
    <w:rsid w:val="006D05EC"/>
    <w:rsid w:val="006D67C5"/>
    <w:rsid w:val="006E7FCA"/>
    <w:rsid w:val="006F0D8B"/>
    <w:rsid w:val="006F5845"/>
    <w:rsid w:val="006F6B99"/>
    <w:rsid w:val="006F7DE1"/>
    <w:rsid w:val="00702F34"/>
    <w:rsid w:val="007038FE"/>
    <w:rsid w:val="00706F2B"/>
    <w:rsid w:val="00711BA8"/>
    <w:rsid w:val="00717735"/>
    <w:rsid w:val="00720724"/>
    <w:rsid w:val="007266EE"/>
    <w:rsid w:val="007274BE"/>
    <w:rsid w:val="00732A3B"/>
    <w:rsid w:val="00732C86"/>
    <w:rsid w:val="00733B66"/>
    <w:rsid w:val="0074266A"/>
    <w:rsid w:val="0075388D"/>
    <w:rsid w:val="00756229"/>
    <w:rsid w:val="00760EA2"/>
    <w:rsid w:val="00762FC2"/>
    <w:rsid w:val="0076415D"/>
    <w:rsid w:val="00771FC4"/>
    <w:rsid w:val="00772DD2"/>
    <w:rsid w:val="00774E34"/>
    <w:rsid w:val="00780F2C"/>
    <w:rsid w:val="00781076"/>
    <w:rsid w:val="0079671E"/>
    <w:rsid w:val="007A6F52"/>
    <w:rsid w:val="007B19A0"/>
    <w:rsid w:val="007B3DA4"/>
    <w:rsid w:val="007B5F6E"/>
    <w:rsid w:val="007C0771"/>
    <w:rsid w:val="007C49A6"/>
    <w:rsid w:val="007D740C"/>
    <w:rsid w:val="007E44F2"/>
    <w:rsid w:val="007E552B"/>
    <w:rsid w:val="007E5A9D"/>
    <w:rsid w:val="007E5AE3"/>
    <w:rsid w:val="007F66D2"/>
    <w:rsid w:val="007F7D30"/>
    <w:rsid w:val="00810469"/>
    <w:rsid w:val="00822305"/>
    <w:rsid w:val="00823925"/>
    <w:rsid w:val="0084258F"/>
    <w:rsid w:val="00844CEF"/>
    <w:rsid w:val="00856114"/>
    <w:rsid w:val="00863CF0"/>
    <w:rsid w:val="00870BDB"/>
    <w:rsid w:val="008809E5"/>
    <w:rsid w:val="0088248E"/>
    <w:rsid w:val="00883CCA"/>
    <w:rsid w:val="00884E26"/>
    <w:rsid w:val="00885429"/>
    <w:rsid w:val="00887AAE"/>
    <w:rsid w:val="00891EDC"/>
    <w:rsid w:val="008A09D2"/>
    <w:rsid w:val="008A24AB"/>
    <w:rsid w:val="008A6DCB"/>
    <w:rsid w:val="008A7D68"/>
    <w:rsid w:val="008B31C6"/>
    <w:rsid w:val="008B7984"/>
    <w:rsid w:val="008C6962"/>
    <w:rsid w:val="008D5136"/>
    <w:rsid w:val="008E462D"/>
    <w:rsid w:val="008E668F"/>
    <w:rsid w:val="00902604"/>
    <w:rsid w:val="00902D10"/>
    <w:rsid w:val="0090396C"/>
    <w:rsid w:val="00910248"/>
    <w:rsid w:val="00913363"/>
    <w:rsid w:val="009176B3"/>
    <w:rsid w:val="00933390"/>
    <w:rsid w:val="0094081E"/>
    <w:rsid w:val="00940CA8"/>
    <w:rsid w:val="00942FB6"/>
    <w:rsid w:val="0094337A"/>
    <w:rsid w:val="00944071"/>
    <w:rsid w:val="00944D27"/>
    <w:rsid w:val="00947060"/>
    <w:rsid w:val="00947D6A"/>
    <w:rsid w:val="00961C3E"/>
    <w:rsid w:val="0096578F"/>
    <w:rsid w:val="0097040F"/>
    <w:rsid w:val="00994461"/>
    <w:rsid w:val="009A039E"/>
    <w:rsid w:val="009A5215"/>
    <w:rsid w:val="009A727B"/>
    <w:rsid w:val="009C3223"/>
    <w:rsid w:val="009C6539"/>
    <w:rsid w:val="009C68C9"/>
    <w:rsid w:val="009D5323"/>
    <w:rsid w:val="009E2B86"/>
    <w:rsid w:val="009F2FC6"/>
    <w:rsid w:val="009F6247"/>
    <w:rsid w:val="00A057D5"/>
    <w:rsid w:val="00A06F63"/>
    <w:rsid w:val="00A265BE"/>
    <w:rsid w:val="00A30883"/>
    <w:rsid w:val="00A548FB"/>
    <w:rsid w:val="00A577AE"/>
    <w:rsid w:val="00A63EAA"/>
    <w:rsid w:val="00A7670A"/>
    <w:rsid w:val="00A84363"/>
    <w:rsid w:val="00A901B3"/>
    <w:rsid w:val="00A9145E"/>
    <w:rsid w:val="00A917A5"/>
    <w:rsid w:val="00A9234B"/>
    <w:rsid w:val="00A9665B"/>
    <w:rsid w:val="00AA5D58"/>
    <w:rsid w:val="00AC07E7"/>
    <w:rsid w:val="00AC7391"/>
    <w:rsid w:val="00AD1420"/>
    <w:rsid w:val="00AD2057"/>
    <w:rsid w:val="00AD305D"/>
    <w:rsid w:val="00AD36E6"/>
    <w:rsid w:val="00AE149E"/>
    <w:rsid w:val="00AE6E62"/>
    <w:rsid w:val="00AE75B1"/>
    <w:rsid w:val="00B02BD4"/>
    <w:rsid w:val="00B04637"/>
    <w:rsid w:val="00B114AB"/>
    <w:rsid w:val="00B1453A"/>
    <w:rsid w:val="00B17E3C"/>
    <w:rsid w:val="00B31227"/>
    <w:rsid w:val="00B34987"/>
    <w:rsid w:val="00B357F2"/>
    <w:rsid w:val="00B358A6"/>
    <w:rsid w:val="00B50002"/>
    <w:rsid w:val="00B54256"/>
    <w:rsid w:val="00B55B24"/>
    <w:rsid w:val="00B61108"/>
    <w:rsid w:val="00B679AC"/>
    <w:rsid w:val="00B67F0B"/>
    <w:rsid w:val="00B72E55"/>
    <w:rsid w:val="00B738AB"/>
    <w:rsid w:val="00B74004"/>
    <w:rsid w:val="00B775DC"/>
    <w:rsid w:val="00B80C0F"/>
    <w:rsid w:val="00B82758"/>
    <w:rsid w:val="00B8539B"/>
    <w:rsid w:val="00B87CAA"/>
    <w:rsid w:val="00B944F4"/>
    <w:rsid w:val="00BA0402"/>
    <w:rsid w:val="00BA1292"/>
    <w:rsid w:val="00BA74DE"/>
    <w:rsid w:val="00BA7C01"/>
    <w:rsid w:val="00BB27B7"/>
    <w:rsid w:val="00BC1680"/>
    <w:rsid w:val="00BC3A49"/>
    <w:rsid w:val="00BD2DBA"/>
    <w:rsid w:val="00BD706F"/>
    <w:rsid w:val="00BE4A2F"/>
    <w:rsid w:val="00BE6A87"/>
    <w:rsid w:val="00BE7C7F"/>
    <w:rsid w:val="00BF7C04"/>
    <w:rsid w:val="00C16D2F"/>
    <w:rsid w:val="00C2691A"/>
    <w:rsid w:val="00C30959"/>
    <w:rsid w:val="00C552E1"/>
    <w:rsid w:val="00C64B94"/>
    <w:rsid w:val="00C6642D"/>
    <w:rsid w:val="00C7245F"/>
    <w:rsid w:val="00C7347C"/>
    <w:rsid w:val="00C74B74"/>
    <w:rsid w:val="00C760D9"/>
    <w:rsid w:val="00C80FCA"/>
    <w:rsid w:val="00C811AF"/>
    <w:rsid w:val="00C86865"/>
    <w:rsid w:val="00C917C7"/>
    <w:rsid w:val="00CA3C41"/>
    <w:rsid w:val="00CA4316"/>
    <w:rsid w:val="00CA55BE"/>
    <w:rsid w:val="00CB1439"/>
    <w:rsid w:val="00CC2BB6"/>
    <w:rsid w:val="00CC3154"/>
    <w:rsid w:val="00CD68D9"/>
    <w:rsid w:val="00CE6F84"/>
    <w:rsid w:val="00CF4299"/>
    <w:rsid w:val="00CF4F31"/>
    <w:rsid w:val="00D00E35"/>
    <w:rsid w:val="00D07458"/>
    <w:rsid w:val="00D141A5"/>
    <w:rsid w:val="00D1535B"/>
    <w:rsid w:val="00D15B72"/>
    <w:rsid w:val="00D174D8"/>
    <w:rsid w:val="00D22BA1"/>
    <w:rsid w:val="00D27182"/>
    <w:rsid w:val="00D27FE2"/>
    <w:rsid w:val="00D35658"/>
    <w:rsid w:val="00D43509"/>
    <w:rsid w:val="00D43817"/>
    <w:rsid w:val="00D525C8"/>
    <w:rsid w:val="00D678C4"/>
    <w:rsid w:val="00D761C9"/>
    <w:rsid w:val="00D77FD6"/>
    <w:rsid w:val="00D84393"/>
    <w:rsid w:val="00D875F6"/>
    <w:rsid w:val="00D971E2"/>
    <w:rsid w:val="00D97316"/>
    <w:rsid w:val="00D97A41"/>
    <w:rsid w:val="00DA2184"/>
    <w:rsid w:val="00DA3F6D"/>
    <w:rsid w:val="00DB0DDC"/>
    <w:rsid w:val="00DB4B69"/>
    <w:rsid w:val="00DB6700"/>
    <w:rsid w:val="00DC155A"/>
    <w:rsid w:val="00DC5A04"/>
    <w:rsid w:val="00DC6C5D"/>
    <w:rsid w:val="00DD2200"/>
    <w:rsid w:val="00DD30D9"/>
    <w:rsid w:val="00DD6B46"/>
    <w:rsid w:val="00DD6B7A"/>
    <w:rsid w:val="00DD7A84"/>
    <w:rsid w:val="00DE0858"/>
    <w:rsid w:val="00DE2FA1"/>
    <w:rsid w:val="00DF1269"/>
    <w:rsid w:val="00E01122"/>
    <w:rsid w:val="00E01A74"/>
    <w:rsid w:val="00E03D6F"/>
    <w:rsid w:val="00E16D03"/>
    <w:rsid w:val="00E20671"/>
    <w:rsid w:val="00E23588"/>
    <w:rsid w:val="00E23AA5"/>
    <w:rsid w:val="00E30C6B"/>
    <w:rsid w:val="00E33034"/>
    <w:rsid w:val="00E34B9E"/>
    <w:rsid w:val="00E3795F"/>
    <w:rsid w:val="00E4376D"/>
    <w:rsid w:val="00E45228"/>
    <w:rsid w:val="00E570B9"/>
    <w:rsid w:val="00E75B64"/>
    <w:rsid w:val="00E764BA"/>
    <w:rsid w:val="00E819C2"/>
    <w:rsid w:val="00E83C0F"/>
    <w:rsid w:val="00E90F34"/>
    <w:rsid w:val="00E950CB"/>
    <w:rsid w:val="00E96926"/>
    <w:rsid w:val="00E97906"/>
    <w:rsid w:val="00EA193A"/>
    <w:rsid w:val="00EA3280"/>
    <w:rsid w:val="00EA37CE"/>
    <w:rsid w:val="00EA6CC6"/>
    <w:rsid w:val="00EB4C72"/>
    <w:rsid w:val="00EB5808"/>
    <w:rsid w:val="00EB6BDE"/>
    <w:rsid w:val="00EC138D"/>
    <w:rsid w:val="00EE1773"/>
    <w:rsid w:val="00EE48C8"/>
    <w:rsid w:val="00EF2A03"/>
    <w:rsid w:val="00EF7B37"/>
    <w:rsid w:val="00F0030B"/>
    <w:rsid w:val="00F0505C"/>
    <w:rsid w:val="00F058D3"/>
    <w:rsid w:val="00F077C7"/>
    <w:rsid w:val="00F120D3"/>
    <w:rsid w:val="00F130DC"/>
    <w:rsid w:val="00F133C0"/>
    <w:rsid w:val="00F2560E"/>
    <w:rsid w:val="00F261A6"/>
    <w:rsid w:val="00F3006B"/>
    <w:rsid w:val="00F30BEC"/>
    <w:rsid w:val="00F31352"/>
    <w:rsid w:val="00F3421C"/>
    <w:rsid w:val="00F40CB8"/>
    <w:rsid w:val="00F44693"/>
    <w:rsid w:val="00F5580F"/>
    <w:rsid w:val="00F56D26"/>
    <w:rsid w:val="00F6664D"/>
    <w:rsid w:val="00F66C15"/>
    <w:rsid w:val="00F710D6"/>
    <w:rsid w:val="00F7242A"/>
    <w:rsid w:val="00F7665A"/>
    <w:rsid w:val="00F93A31"/>
    <w:rsid w:val="00FC36EF"/>
    <w:rsid w:val="00FC7ADF"/>
    <w:rsid w:val="00FE3E48"/>
    <w:rsid w:val="00FE51C4"/>
    <w:rsid w:val="00FF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6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84A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84A6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9D5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E0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0E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342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87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342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87B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230</TotalTime>
  <Pages>2</Pages>
  <Words>347</Words>
  <Characters>2015</Characters>
  <Application>Microsoft Office Outlook</Application>
  <DocSecurity>0</DocSecurity>
  <Lines>0</Lines>
  <Paragraphs>0</Paragraphs>
  <ScaleCrop>false</ScaleCrop>
  <Company>University of Pitesti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 Balanescu</cp:lastModifiedBy>
  <cp:revision>28</cp:revision>
  <cp:lastPrinted>2012-06-20T06:26:00Z</cp:lastPrinted>
  <dcterms:created xsi:type="dcterms:W3CDTF">2011-06-20T15:06:00Z</dcterms:created>
  <dcterms:modified xsi:type="dcterms:W3CDTF">2012-06-20T06:35:00Z</dcterms:modified>
</cp:coreProperties>
</file>